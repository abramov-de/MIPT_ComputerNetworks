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1CB47" w14:textId="7F19BFB9" w:rsidR="00706B79" w:rsidRDefault="001A7E60" w:rsidP="00706B79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BC68555E3DE4450F91AC59EC573D5D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81EF1">
            <w:t>Packet Tracer. Настройка коммутации уровня 3 и маршрутизации между сетями VLAN</w:t>
          </w:r>
        </w:sdtContent>
      </w:sdt>
      <w:r w:rsidR="00881EF1">
        <w:rPr>
          <w:rStyle w:val="LabTitleInstVersred"/>
        </w:rPr>
        <w:t xml:space="preserve"> </w:t>
      </w:r>
    </w:p>
    <w:p w14:paraId="19DD2687" w14:textId="77777777" w:rsidR="00706B79" w:rsidRPr="00706B79" w:rsidRDefault="00706B79" w:rsidP="00706B79">
      <w:pPr>
        <w:pStyle w:val="BodyTextL25"/>
      </w:pPr>
    </w:p>
    <w:p w14:paraId="672EE7A5" w14:textId="741AFB26" w:rsidR="008A1476" w:rsidRPr="00BB73FF" w:rsidRDefault="008A1476" w:rsidP="00706B79">
      <w:pPr>
        <w:pStyle w:val="afd"/>
      </w:pPr>
      <w:r>
        <w:t>Таблица адресации</w:t>
      </w:r>
    </w:p>
    <w:tbl>
      <w:tblPr>
        <w:tblW w:w="1012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."/>
      </w:tblPr>
      <w:tblGrid>
        <w:gridCol w:w="3374"/>
        <w:gridCol w:w="3375"/>
        <w:gridCol w:w="3375"/>
      </w:tblGrid>
      <w:tr w:rsidR="008A1476" w14:paraId="57802483" w14:textId="77777777" w:rsidTr="008A1476">
        <w:trPr>
          <w:cantSplit/>
          <w:tblHeader/>
          <w:jc w:val="center"/>
        </w:trPr>
        <w:tc>
          <w:tcPr>
            <w:tcW w:w="3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798454" w14:textId="77777777" w:rsidR="008A1476" w:rsidRPr="0082395C" w:rsidRDefault="008A1476" w:rsidP="008A1476">
            <w:pPr>
              <w:pStyle w:val="TableHeading"/>
            </w:pPr>
            <w:r>
              <w:t>Устройство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D646C3" w14:textId="77777777" w:rsidR="008A1476" w:rsidRDefault="008A1476" w:rsidP="008A1476">
            <w:pPr>
              <w:pStyle w:val="TableHeading"/>
            </w:pPr>
            <w:r>
              <w:t>Интерфейс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655BD0" w14:textId="77777777" w:rsidR="008A1476" w:rsidRPr="0082395C" w:rsidRDefault="008A1476" w:rsidP="008A1476">
            <w:pPr>
              <w:pStyle w:val="TableHeading"/>
            </w:pPr>
            <w:r>
              <w:t>IP адрес/префикс</w:t>
            </w:r>
          </w:p>
        </w:tc>
      </w:tr>
      <w:tr w:rsidR="008A1476" w14:paraId="1827E89B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A05896F" w14:textId="77777777" w:rsidR="008A1476" w:rsidRDefault="008A1476" w:rsidP="008A1476">
            <w:pPr>
              <w:pStyle w:val="TableText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1764AFA" w14:textId="77777777" w:rsidR="008A1476" w:rsidRDefault="008A1476" w:rsidP="008A1476">
            <w:pPr>
              <w:pStyle w:val="TableText"/>
            </w:pPr>
            <w:r>
              <w:t>VLAN 10</w:t>
            </w:r>
          </w:p>
        </w:tc>
        <w:tc>
          <w:tcPr>
            <w:tcW w:w="3375" w:type="dxa"/>
            <w:vAlign w:val="bottom"/>
          </w:tcPr>
          <w:p w14:paraId="622748FC" w14:textId="77777777" w:rsidR="008A1476" w:rsidRPr="00272A93" w:rsidRDefault="008A1476" w:rsidP="008A1476">
            <w:pPr>
              <w:pStyle w:val="TableText"/>
            </w:pPr>
            <w:r>
              <w:t>192.168.10.254/24</w:t>
            </w:r>
          </w:p>
        </w:tc>
      </w:tr>
      <w:tr w:rsidR="008A1476" w14:paraId="2A62B0F4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center"/>
          </w:tcPr>
          <w:p w14:paraId="4E133BDA" w14:textId="77777777" w:rsidR="008A1476" w:rsidRDefault="008A1476" w:rsidP="008A1476">
            <w:pPr>
              <w:pStyle w:val="ConfigWindow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52EC0737" w14:textId="77777777" w:rsidR="008A1476" w:rsidRDefault="008A1476" w:rsidP="008A1476">
            <w:pPr>
              <w:pStyle w:val="ConfigWindow"/>
            </w:pPr>
            <w:r>
              <w:t>VLAN 10</w:t>
            </w:r>
          </w:p>
        </w:tc>
        <w:tc>
          <w:tcPr>
            <w:tcW w:w="3375" w:type="dxa"/>
            <w:vAlign w:val="bottom"/>
          </w:tcPr>
          <w:p w14:paraId="43DDADD6" w14:textId="77777777" w:rsidR="008A1476" w:rsidRDefault="008A1476" w:rsidP="008A1476">
            <w:pPr>
              <w:pStyle w:val="TableText"/>
            </w:pPr>
            <w:r>
              <w:t>2001:db8:acad:10። 1/64</w:t>
            </w:r>
          </w:p>
        </w:tc>
      </w:tr>
      <w:tr w:rsidR="008A1476" w14:paraId="049254AB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72B3BB0" w14:textId="77777777" w:rsidR="008A1476" w:rsidRPr="004345E0" w:rsidRDefault="008A1476" w:rsidP="008A1476">
            <w:pPr>
              <w:pStyle w:val="ConfigWindow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409D8782" w14:textId="77777777" w:rsidR="008A1476" w:rsidRDefault="008A1476" w:rsidP="008A1476">
            <w:pPr>
              <w:pStyle w:val="TableText"/>
            </w:pPr>
            <w:r>
              <w:t>VLAN 20</w:t>
            </w:r>
          </w:p>
        </w:tc>
        <w:tc>
          <w:tcPr>
            <w:tcW w:w="3375" w:type="dxa"/>
            <w:vAlign w:val="bottom"/>
          </w:tcPr>
          <w:p w14:paraId="76646562" w14:textId="77777777" w:rsidR="008A1476" w:rsidRPr="00272A93" w:rsidRDefault="008A1476" w:rsidP="008A1476">
            <w:pPr>
              <w:pStyle w:val="TableText"/>
            </w:pPr>
            <w:r>
              <w:t>192.168.20.254 /24</w:t>
            </w:r>
          </w:p>
        </w:tc>
      </w:tr>
      <w:tr w:rsidR="008A1476" w14:paraId="630C3F6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7CC6E588" w14:textId="77777777" w:rsidR="008A1476" w:rsidRPr="004345E0" w:rsidRDefault="008A1476" w:rsidP="008A1476">
            <w:pPr>
              <w:pStyle w:val="ConfigWindow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75608232" w14:textId="77777777" w:rsidR="008A1476" w:rsidRDefault="008A1476" w:rsidP="008A1476">
            <w:pPr>
              <w:pStyle w:val="ConfigWindow"/>
            </w:pPr>
            <w:r>
              <w:t>VLAN 20</w:t>
            </w:r>
          </w:p>
        </w:tc>
        <w:tc>
          <w:tcPr>
            <w:tcW w:w="3375" w:type="dxa"/>
            <w:vAlign w:val="bottom"/>
          </w:tcPr>
          <w:p w14:paraId="126FB8AB" w14:textId="77777777" w:rsidR="008A1476" w:rsidRDefault="008A1476" w:rsidP="008A1476">
            <w:pPr>
              <w:pStyle w:val="TableText"/>
            </w:pPr>
            <w:r>
              <w:t>2001:db8:acad:20። 1/64</w:t>
            </w:r>
          </w:p>
        </w:tc>
      </w:tr>
      <w:tr w:rsidR="008A1476" w14:paraId="504C8F0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7E83C1C" w14:textId="77777777" w:rsidR="008A1476" w:rsidRDefault="008A1476" w:rsidP="008A1476">
            <w:pPr>
              <w:pStyle w:val="ConfigWindow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5356F023" w14:textId="77777777" w:rsidR="008A1476" w:rsidRDefault="008A1476" w:rsidP="008A1476">
            <w:pPr>
              <w:pStyle w:val="TableText"/>
            </w:pPr>
            <w:r>
              <w:t>VLAN 30</w:t>
            </w:r>
          </w:p>
        </w:tc>
        <w:tc>
          <w:tcPr>
            <w:tcW w:w="3375" w:type="dxa"/>
            <w:vAlign w:val="bottom"/>
          </w:tcPr>
          <w:p w14:paraId="4947531E" w14:textId="77777777" w:rsidR="008A1476" w:rsidRPr="00272A93" w:rsidRDefault="008A1476" w:rsidP="008A1476">
            <w:pPr>
              <w:pStyle w:val="TableText"/>
            </w:pPr>
            <w:r>
              <w:t>192.168.30.254/24</w:t>
            </w:r>
          </w:p>
        </w:tc>
      </w:tr>
      <w:tr w:rsidR="008A1476" w14:paraId="4C79424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417ACF4" w14:textId="77777777" w:rsidR="008A1476" w:rsidRPr="004345E0" w:rsidRDefault="008A1476" w:rsidP="008A1476">
            <w:pPr>
              <w:pStyle w:val="ConfigWindow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3B52C2F7" w14:textId="77777777" w:rsidR="008A1476" w:rsidRDefault="008A1476" w:rsidP="008A1476">
            <w:pPr>
              <w:pStyle w:val="ConfigWindow"/>
            </w:pPr>
            <w:r>
              <w:t>VLAN 30</w:t>
            </w:r>
          </w:p>
        </w:tc>
        <w:tc>
          <w:tcPr>
            <w:tcW w:w="3375" w:type="dxa"/>
            <w:vAlign w:val="bottom"/>
          </w:tcPr>
          <w:p w14:paraId="710E4BA7" w14:textId="77777777" w:rsidR="008A1476" w:rsidRDefault="008A1476" w:rsidP="008A1476">
            <w:pPr>
              <w:pStyle w:val="TableText"/>
            </w:pPr>
            <w:r>
              <w:t>2001:db8:acad:30። 1/64</w:t>
            </w:r>
          </w:p>
        </w:tc>
      </w:tr>
      <w:tr w:rsidR="008A1476" w14:paraId="32F7014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2F053F7" w14:textId="77777777" w:rsidR="008A1476" w:rsidRDefault="008A1476" w:rsidP="008A1476">
            <w:pPr>
              <w:pStyle w:val="ConfigWindow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8D21115" w14:textId="77777777" w:rsidR="008A1476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6DE6311C" w14:textId="77777777" w:rsidR="008A1476" w:rsidRPr="00272A93" w:rsidRDefault="008A1476" w:rsidP="008A1476">
            <w:pPr>
              <w:pStyle w:val="TableText"/>
            </w:pPr>
            <w:r>
              <w:t>192.168.99.254/24</w:t>
            </w:r>
          </w:p>
        </w:tc>
      </w:tr>
      <w:tr w:rsidR="008A1476" w14:paraId="5E6F744C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48F7B450" w14:textId="77777777" w:rsidR="008A1476" w:rsidRDefault="008A1476" w:rsidP="008A1476">
            <w:pPr>
              <w:pStyle w:val="ConfigWindow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61CD4683" w14:textId="77777777" w:rsidR="008A1476" w:rsidRDefault="008A1476" w:rsidP="008A1476">
            <w:pPr>
              <w:pStyle w:val="TableText"/>
            </w:pPr>
            <w:r>
              <w:t>G0/2</w:t>
            </w:r>
          </w:p>
        </w:tc>
        <w:tc>
          <w:tcPr>
            <w:tcW w:w="3375" w:type="dxa"/>
            <w:vAlign w:val="bottom"/>
          </w:tcPr>
          <w:p w14:paraId="1B170D8C" w14:textId="77777777" w:rsidR="008A1476" w:rsidRPr="00272A93" w:rsidRDefault="008A1476" w:rsidP="008A1476">
            <w:pPr>
              <w:pStyle w:val="TableText"/>
            </w:pPr>
            <w:r>
              <w:t>209.165.200.225</w:t>
            </w:r>
          </w:p>
        </w:tc>
      </w:tr>
      <w:tr w:rsidR="008A1476" w14:paraId="2C52907D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bottom"/>
          </w:tcPr>
          <w:p w14:paraId="74CD698A" w14:textId="77777777" w:rsidR="008A1476" w:rsidRPr="004345E0" w:rsidRDefault="008A1476" w:rsidP="008A1476">
            <w:pPr>
              <w:pStyle w:val="ConfigWindow"/>
            </w:pPr>
            <w:r>
              <w:t>Многоуровневый коммутатор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0756BC7C" w14:textId="77777777" w:rsidR="008A1476" w:rsidRDefault="008A1476" w:rsidP="00146A8F">
            <w:pPr>
              <w:pStyle w:val="ConfigWindow"/>
            </w:pPr>
            <w:r>
              <w:t>G0/2</w:t>
            </w:r>
          </w:p>
        </w:tc>
        <w:tc>
          <w:tcPr>
            <w:tcW w:w="3375" w:type="dxa"/>
            <w:vAlign w:val="bottom"/>
          </w:tcPr>
          <w:p w14:paraId="2589A383" w14:textId="77777777" w:rsidR="008A1476" w:rsidRDefault="008A1476" w:rsidP="008A1476">
            <w:pPr>
              <w:pStyle w:val="TableText"/>
            </w:pPr>
            <w:r>
              <w:t>2001:db8:acad:a። 1/64</w:t>
            </w:r>
          </w:p>
        </w:tc>
      </w:tr>
      <w:tr w:rsidR="008A1476" w14:paraId="2FC52259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67DD237" w14:textId="77777777" w:rsidR="008A1476" w:rsidRDefault="008A1476" w:rsidP="008A1476">
            <w:pPr>
              <w:pStyle w:val="TableText"/>
            </w:pPr>
            <w:r>
              <w:t>PC0</w:t>
            </w:r>
          </w:p>
        </w:tc>
        <w:tc>
          <w:tcPr>
            <w:tcW w:w="3375" w:type="dxa"/>
            <w:vAlign w:val="bottom"/>
          </w:tcPr>
          <w:p w14:paraId="53F67AC5" w14:textId="77777777" w:rsidR="008A1476" w:rsidRPr="00272A93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31D0BBE6" w14:textId="77777777" w:rsidR="008A1476" w:rsidRPr="00272A93" w:rsidRDefault="008A1476" w:rsidP="008A1476">
            <w:pPr>
              <w:pStyle w:val="TableText"/>
            </w:pPr>
            <w:r>
              <w:t>192.168.10.1</w:t>
            </w:r>
          </w:p>
        </w:tc>
      </w:tr>
      <w:tr w:rsidR="008A1476" w14:paraId="52752930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38C38839" w14:textId="77777777" w:rsidR="008A1476" w:rsidRDefault="008A1476" w:rsidP="008A1476">
            <w:pPr>
              <w:pStyle w:val="TableText"/>
            </w:pPr>
            <w:r>
              <w:t>PC1</w:t>
            </w:r>
          </w:p>
        </w:tc>
        <w:tc>
          <w:tcPr>
            <w:tcW w:w="3375" w:type="dxa"/>
            <w:vAlign w:val="bottom"/>
          </w:tcPr>
          <w:p w14:paraId="404DCF05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040BC444" w14:textId="77777777" w:rsidR="008A1476" w:rsidRPr="00272A93" w:rsidRDefault="008A1476" w:rsidP="008A1476">
            <w:pPr>
              <w:pStyle w:val="TableText"/>
            </w:pPr>
            <w:r>
              <w:t>192.168.20.1</w:t>
            </w:r>
          </w:p>
        </w:tc>
      </w:tr>
      <w:tr w:rsidR="008A1476" w14:paraId="5C068703" w14:textId="77777777" w:rsidTr="008A1476">
        <w:trPr>
          <w:cantSplit/>
          <w:jc w:val="center"/>
        </w:trPr>
        <w:tc>
          <w:tcPr>
            <w:tcW w:w="3374" w:type="dxa"/>
            <w:tcBorders>
              <w:bottom w:val="single" w:sz="2" w:space="0" w:color="auto"/>
            </w:tcBorders>
            <w:vAlign w:val="bottom"/>
          </w:tcPr>
          <w:p w14:paraId="73B9F106" w14:textId="77777777" w:rsidR="008A1476" w:rsidRDefault="008A1476" w:rsidP="008A1476">
            <w:pPr>
              <w:pStyle w:val="TableText"/>
            </w:pPr>
            <w:r>
              <w:t>PC2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F60642C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6FEFC286" w14:textId="77777777" w:rsidR="008A1476" w:rsidRPr="00272A93" w:rsidRDefault="008A1476" w:rsidP="008A1476">
            <w:pPr>
              <w:pStyle w:val="TableText"/>
            </w:pPr>
            <w:r>
              <w:t>192.168.30.1</w:t>
            </w:r>
          </w:p>
        </w:tc>
      </w:tr>
      <w:tr w:rsidR="008A1476" w14:paraId="310C3955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01767382" w14:textId="77777777" w:rsidR="008A1476" w:rsidRDefault="008A1476" w:rsidP="008A1476">
            <w:pPr>
              <w:pStyle w:val="TableText"/>
            </w:pPr>
            <w:r>
              <w:t>PC3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3839E78B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20748482" w14:textId="77777777" w:rsidR="008A1476" w:rsidRDefault="008A1476" w:rsidP="008A1476">
            <w:pPr>
              <w:pStyle w:val="TableText"/>
            </w:pPr>
            <w:r>
              <w:t>192.168.10.2/24</w:t>
            </w:r>
          </w:p>
        </w:tc>
      </w:tr>
      <w:tr w:rsidR="008A1476" w14:paraId="6F71211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D003E02" w14:textId="77777777" w:rsidR="008A1476" w:rsidRDefault="008A1476" w:rsidP="008A1476">
            <w:pPr>
              <w:pStyle w:val="ConfigWindow"/>
            </w:pPr>
            <w:r>
              <w:t>PC3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4D579B2F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34E9265A" w14:textId="77777777" w:rsidR="008A1476" w:rsidRDefault="008A1476" w:rsidP="008A1476">
            <w:pPr>
              <w:pStyle w:val="TableText"/>
            </w:pPr>
            <w:r>
              <w:t>2001:db8:acad:10። 2/64</w:t>
            </w:r>
          </w:p>
        </w:tc>
      </w:tr>
      <w:tr w:rsidR="008A1476" w14:paraId="1E1F8EB9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20F3363" w14:textId="77777777" w:rsidR="008A1476" w:rsidRDefault="008A1476" w:rsidP="008A1476">
            <w:pPr>
              <w:pStyle w:val="TableText"/>
            </w:pPr>
            <w:r>
              <w:t>PC4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C335A77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92290F3" w14:textId="77777777" w:rsidR="008A1476" w:rsidRDefault="008A1476" w:rsidP="008A1476">
            <w:pPr>
              <w:pStyle w:val="TableText"/>
            </w:pPr>
            <w:r>
              <w:t>192.168.20.2/24</w:t>
            </w:r>
          </w:p>
        </w:tc>
      </w:tr>
      <w:tr w:rsidR="008A1476" w14:paraId="7237BA9F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BB31DE2" w14:textId="77777777" w:rsidR="008A1476" w:rsidRDefault="008A1476" w:rsidP="008A1476">
            <w:pPr>
              <w:pStyle w:val="ConfigWindow"/>
            </w:pPr>
            <w:r>
              <w:t>PC4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618E364D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27C60197" w14:textId="77777777" w:rsidR="008A1476" w:rsidRDefault="008A1476" w:rsidP="008A1476">
            <w:pPr>
              <w:pStyle w:val="TableText"/>
            </w:pPr>
            <w:r>
              <w:t>2001:db8:acad:20። 2/64</w:t>
            </w:r>
          </w:p>
        </w:tc>
      </w:tr>
      <w:tr w:rsidR="008A1476" w14:paraId="27BA6DA2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5EFF4B83" w14:textId="77777777" w:rsidR="008A1476" w:rsidRDefault="008A1476" w:rsidP="008A1476">
            <w:pPr>
              <w:pStyle w:val="TableText"/>
            </w:pPr>
            <w:r>
              <w:t>PC5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0300D435" w14:textId="77777777" w:rsidR="008A1476" w:rsidRDefault="008A1476" w:rsidP="008A1476">
            <w:pPr>
              <w:pStyle w:val="TableText"/>
            </w:pPr>
            <w:r>
              <w:t>Сетевой адаптер</w:t>
            </w:r>
          </w:p>
        </w:tc>
        <w:tc>
          <w:tcPr>
            <w:tcW w:w="3375" w:type="dxa"/>
            <w:vAlign w:val="bottom"/>
          </w:tcPr>
          <w:p w14:paraId="51D9B325" w14:textId="77777777" w:rsidR="008A1476" w:rsidRDefault="008A1476" w:rsidP="008A1476">
            <w:pPr>
              <w:pStyle w:val="TableText"/>
            </w:pPr>
            <w:r>
              <w:t>192.168.30.2</w:t>
            </w:r>
          </w:p>
        </w:tc>
      </w:tr>
      <w:tr w:rsidR="008A1476" w14:paraId="69EB005E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center"/>
          </w:tcPr>
          <w:p w14:paraId="360CAC81" w14:textId="77777777" w:rsidR="008A1476" w:rsidRDefault="008A1476" w:rsidP="008A1476">
            <w:pPr>
              <w:pStyle w:val="ConfigWindow"/>
            </w:pPr>
            <w:r>
              <w:t>PC5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1F42A3BC" w14:textId="77777777" w:rsidR="008A1476" w:rsidRDefault="008A1476" w:rsidP="008A1476">
            <w:pPr>
              <w:pStyle w:val="ConfigWindow"/>
            </w:pPr>
            <w:r>
              <w:t>Сетевой адаптер</w:t>
            </w:r>
          </w:p>
        </w:tc>
        <w:tc>
          <w:tcPr>
            <w:tcW w:w="3375" w:type="dxa"/>
            <w:vAlign w:val="bottom"/>
          </w:tcPr>
          <w:p w14:paraId="5A903917" w14:textId="77777777" w:rsidR="008A1476" w:rsidRDefault="008A1476" w:rsidP="008A1476">
            <w:pPr>
              <w:pStyle w:val="TableText"/>
            </w:pPr>
            <w:r>
              <w:t>2001:db8:acad:10። 2/64</w:t>
            </w:r>
          </w:p>
        </w:tc>
      </w:tr>
      <w:tr w:rsidR="008A1476" w14:paraId="4D07E533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77A0E41" w14:textId="77777777" w:rsidR="008A1476" w:rsidRPr="00385600" w:rsidRDefault="008A1476" w:rsidP="008A1476">
            <w:pPr>
              <w:pStyle w:val="TableText"/>
            </w:pPr>
            <w:r>
              <w:t>S1</w:t>
            </w:r>
          </w:p>
        </w:tc>
        <w:tc>
          <w:tcPr>
            <w:tcW w:w="3375" w:type="dxa"/>
            <w:vAlign w:val="bottom"/>
          </w:tcPr>
          <w:p w14:paraId="2081DA56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30A1DF7F" w14:textId="77777777" w:rsidR="008A1476" w:rsidRPr="00385600" w:rsidRDefault="008A1476" w:rsidP="008A1476">
            <w:pPr>
              <w:pStyle w:val="TableText"/>
            </w:pPr>
            <w:r>
              <w:t>192.168.99.1</w:t>
            </w:r>
          </w:p>
        </w:tc>
      </w:tr>
      <w:tr w:rsidR="008A1476" w14:paraId="51095AE8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42F0BC1B" w14:textId="77777777" w:rsidR="008A1476" w:rsidRPr="00385600" w:rsidRDefault="008A1476" w:rsidP="008A1476">
            <w:pPr>
              <w:pStyle w:val="TableText"/>
            </w:pPr>
            <w:r>
              <w:t>S2</w:t>
            </w:r>
          </w:p>
        </w:tc>
        <w:tc>
          <w:tcPr>
            <w:tcW w:w="3375" w:type="dxa"/>
            <w:vAlign w:val="bottom"/>
          </w:tcPr>
          <w:p w14:paraId="286D24D6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7E2AF516" w14:textId="77777777" w:rsidR="008A1476" w:rsidRPr="00385600" w:rsidRDefault="008A1476" w:rsidP="008A1476">
            <w:pPr>
              <w:pStyle w:val="TableText"/>
            </w:pPr>
            <w:r>
              <w:t>192.168.99.2</w:t>
            </w:r>
          </w:p>
        </w:tc>
      </w:tr>
      <w:tr w:rsidR="008A1476" w14:paraId="39D3C731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6EF15151" w14:textId="77777777" w:rsidR="008A1476" w:rsidRPr="00385600" w:rsidRDefault="008A1476" w:rsidP="008A1476">
            <w:pPr>
              <w:pStyle w:val="TableText"/>
            </w:pPr>
            <w:r>
              <w:t>S3</w:t>
            </w:r>
          </w:p>
        </w:tc>
        <w:tc>
          <w:tcPr>
            <w:tcW w:w="3375" w:type="dxa"/>
            <w:vAlign w:val="bottom"/>
          </w:tcPr>
          <w:p w14:paraId="3AC984DD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5FFAF69D" w14:textId="77777777" w:rsidR="008A1476" w:rsidRPr="00385600" w:rsidRDefault="008A1476" w:rsidP="008A1476">
            <w:pPr>
              <w:pStyle w:val="TableText"/>
            </w:pPr>
            <w:r>
              <w:t>192.168.99.3</w:t>
            </w:r>
          </w:p>
        </w:tc>
      </w:tr>
    </w:tbl>
    <w:p w14:paraId="0C8D7AB2" w14:textId="77777777" w:rsidR="008A1476" w:rsidRPr="00BB73FF" w:rsidRDefault="008A1476" w:rsidP="00BD3E3C">
      <w:pPr>
        <w:pStyle w:val="1"/>
      </w:pPr>
      <w:r>
        <w:t>Цели</w:t>
      </w:r>
    </w:p>
    <w:p w14:paraId="2AA8B49D" w14:textId="77777777" w:rsidR="008A1476" w:rsidRPr="004C0909" w:rsidRDefault="008A1476" w:rsidP="008A1476">
      <w:pPr>
        <w:pStyle w:val="BodyTextL25Bold"/>
      </w:pPr>
      <w:r>
        <w:t>Часть 1. Настройка коммутации уровня 3</w:t>
      </w:r>
    </w:p>
    <w:p w14:paraId="2525BC7C" w14:textId="77777777" w:rsidR="008A1476" w:rsidRDefault="008A1476" w:rsidP="008A1476">
      <w:pPr>
        <w:pStyle w:val="BodyTextL25Bold"/>
      </w:pPr>
      <w:r>
        <w:t>Часть 2. Настройка маршрутизации между сетями VLAN</w:t>
      </w:r>
    </w:p>
    <w:p w14:paraId="33BCA588" w14:textId="77777777" w:rsidR="008A1476" w:rsidRDefault="008A1476" w:rsidP="008A1476">
      <w:pPr>
        <w:pStyle w:val="BodyTextL25Bold"/>
      </w:pPr>
      <w:r>
        <w:t>Часть 3. Настройка IPv6 маршрутизации  между VLAN</w:t>
      </w:r>
    </w:p>
    <w:p w14:paraId="67272CFE" w14:textId="77777777" w:rsidR="008A1476" w:rsidRPr="00C07FD9" w:rsidRDefault="008A1476" w:rsidP="00BD3E3C">
      <w:pPr>
        <w:pStyle w:val="1"/>
      </w:pPr>
      <w:r>
        <w:lastRenderedPageBreak/>
        <w:t>Общие сведения и сценарий</w:t>
      </w:r>
    </w:p>
    <w:p w14:paraId="64F5FD43" w14:textId="77777777" w:rsidR="008A1476" w:rsidRDefault="008A1476" w:rsidP="008A1476">
      <w:pPr>
        <w:pStyle w:val="BodyTextL25"/>
        <w:rPr>
          <w:rFonts w:eastAsia="Arial"/>
          <w:b/>
        </w:rPr>
      </w:pPr>
      <w:r>
        <w:t>Многоуровневый коммутатор, такой как Cisco Catalyst 3650, поддерживает коммутацию 2-го уровня и маршрутизацию уровня 3. Одно из преимуществ многоуровневого коммутатора состоит в одновременной поддержке этих двух функций. Для малой или средней компании было бы выгоднее приобрести один многоуровневый коммутатор вместо отдельных сетевых устройств для коммутации и маршрутизации. Возможности многоуровневого коммутатора включают маршрутизацию между сетями VLAN с помощью нескольких коммутируемых виртуальных интерфейсов (SVI), а также преобразование порта коммутации 2-го уровня в интерфейс уровня 3.</w:t>
      </w:r>
    </w:p>
    <w:p w14:paraId="4C01F03F" w14:textId="77777777" w:rsidR="008A1476" w:rsidRDefault="008A1476" w:rsidP="00BD3E3C">
      <w:pPr>
        <w:pStyle w:val="1"/>
      </w:pPr>
      <w:r>
        <w:t>Инструкции</w:t>
      </w:r>
    </w:p>
    <w:p w14:paraId="016A72DD" w14:textId="77777777" w:rsidR="008A1476" w:rsidRDefault="008A1476" w:rsidP="008A1476">
      <w:pPr>
        <w:pStyle w:val="2"/>
      </w:pPr>
      <w:r>
        <w:t>Настройка коммутации уровня 3</w:t>
      </w:r>
    </w:p>
    <w:p w14:paraId="6BC530D2" w14:textId="77777777" w:rsidR="008A1476" w:rsidRPr="0037313A" w:rsidRDefault="008A1476" w:rsidP="008A1476">
      <w:pPr>
        <w:pStyle w:val="BodyTextL25"/>
      </w:pPr>
      <w:r>
        <w:t>В части 1 вам предстоит настроить порт GigabitEthernet 0/2 на многоуровневом коммутаторе как маршрутизируемый порт и убедиться в получении ответа на ping-запрос с другого адреса уровня 3.</w:t>
      </w:r>
    </w:p>
    <w:p w14:paraId="06EECC66" w14:textId="77777777" w:rsidR="008A1476" w:rsidRDefault="008A1476" w:rsidP="008A1476">
      <w:pPr>
        <w:pStyle w:val="SubStepAlpha"/>
      </w:pPr>
      <w:r>
        <w:t>На многоуровневом коммутаторе настройте порт G0/2 как маршрутизируемый порт и назначьте IP-адрес согласно таблице адресации.</w:t>
      </w:r>
    </w:p>
    <w:p w14:paraId="1224177C" w14:textId="77777777" w:rsidR="008A1476" w:rsidRDefault="008A1476" w:rsidP="008A1476">
      <w:pPr>
        <w:pStyle w:val="ConfigWindow"/>
      </w:pPr>
      <w:r>
        <w:t>Откройте окно конфигурации</w:t>
      </w:r>
    </w:p>
    <w:p w14:paraId="0DA5ACE4" w14:textId="77777777" w:rsidR="008A1476" w:rsidRDefault="008A1476" w:rsidP="008A1476">
      <w:pPr>
        <w:pStyle w:val="CMD"/>
        <w:spacing w:before="0"/>
      </w:pPr>
      <w:r>
        <w:t xml:space="preserve">MLS(config)# </w:t>
      </w:r>
      <w:r w:rsidRPr="0037313A">
        <w:rPr>
          <w:b/>
        </w:rPr>
        <w:t>interface g0/2</w:t>
      </w:r>
    </w:p>
    <w:p w14:paraId="27E66D30" w14:textId="77777777" w:rsidR="008A1476" w:rsidRPr="00706B79" w:rsidRDefault="008A1476" w:rsidP="008A1476">
      <w:pPr>
        <w:pStyle w:val="CMD"/>
        <w:rPr>
          <w:b/>
          <w:lang w:val="en-US"/>
        </w:rPr>
      </w:pPr>
      <w:proofErr w:type="gramStart"/>
      <w:r w:rsidRPr="00706B79">
        <w:rPr>
          <w:lang w:val="en-US"/>
        </w:rPr>
        <w:t>MLS(</w:t>
      </w:r>
      <w:proofErr w:type="gramEnd"/>
      <w:r w:rsidRPr="00706B79">
        <w:rPr>
          <w:lang w:val="en-US"/>
        </w:rPr>
        <w:t xml:space="preserve">config-if)# </w:t>
      </w:r>
      <w:r w:rsidRPr="00706B79">
        <w:rPr>
          <w:b/>
          <w:lang w:val="en-US"/>
        </w:rPr>
        <w:t>no switchport</w:t>
      </w:r>
    </w:p>
    <w:p w14:paraId="4DF7936B" w14:textId="77777777" w:rsidR="008A1476" w:rsidRPr="00706B79" w:rsidRDefault="008A1476" w:rsidP="008A1476">
      <w:pPr>
        <w:pStyle w:val="CMD"/>
        <w:rPr>
          <w:lang w:val="en-US"/>
        </w:rPr>
      </w:pPr>
      <w:proofErr w:type="gramStart"/>
      <w:r w:rsidRPr="00706B79">
        <w:rPr>
          <w:lang w:val="en-US"/>
        </w:rPr>
        <w:t>MLS(</w:t>
      </w:r>
      <w:proofErr w:type="gramEnd"/>
      <w:r w:rsidRPr="00706B79">
        <w:rPr>
          <w:lang w:val="en-US"/>
        </w:rPr>
        <w:t xml:space="preserve">config-if)# </w:t>
      </w:r>
      <w:proofErr w:type="spellStart"/>
      <w:r w:rsidRPr="00706B79">
        <w:rPr>
          <w:b/>
          <w:lang w:val="en-US"/>
        </w:rPr>
        <w:t>ip</w:t>
      </w:r>
      <w:proofErr w:type="spellEnd"/>
      <w:r w:rsidRPr="00706B79">
        <w:rPr>
          <w:b/>
          <w:lang w:val="en-US"/>
        </w:rPr>
        <w:t xml:space="preserve"> address 209.165.200.225 255.255.255.252</w:t>
      </w:r>
    </w:p>
    <w:p w14:paraId="2DDF4691" w14:textId="77777777" w:rsidR="008A1476" w:rsidRDefault="008A1476" w:rsidP="008A1476">
      <w:pPr>
        <w:pStyle w:val="SubStepAlpha"/>
      </w:pPr>
      <w:r>
        <w:t xml:space="preserve">Проверьте подключение к </w:t>
      </w:r>
      <w:proofErr w:type="spellStart"/>
      <w:r>
        <w:rPr>
          <w:b/>
        </w:rPr>
        <w:t>Cloud</w:t>
      </w:r>
      <w:proofErr w:type="spellEnd"/>
      <w:r>
        <w:t xml:space="preserve"> (Облако) путем отправки ping-запроса на адрес 209.165.200.226.</w:t>
      </w:r>
    </w:p>
    <w:p w14:paraId="69A2E238" w14:textId="77777777" w:rsidR="008A1476" w:rsidRPr="00706B79" w:rsidRDefault="008A1476" w:rsidP="008A1476">
      <w:pPr>
        <w:pStyle w:val="CMD"/>
        <w:rPr>
          <w:lang w:val="en-US"/>
        </w:rPr>
      </w:pPr>
      <w:r w:rsidRPr="00706B79">
        <w:rPr>
          <w:lang w:val="en-US"/>
        </w:rPr>
        <w:t xml:space="preserve">MLS# </w:t>
      </w:r>
      <w:r w:rsidRPr="00706B79">
        <w:rPr>
          <w:b/>
          <w:lang w:val="en-US"/>
        </w:rPr>
        <w:t>ping 209.165.200.226</w:t>
      </w:r>
    </w:p>
    <w:p w14:paraId="28CD6B5E" w14:textId="77777777" w:rsidR="008A1476" w:rsidRPr="00706B79" w:rsidRDefault="008A1476" w:rsidP="008A1476">
      <w:pPr>
        <w:pStyle w:val="CMD"/>
        <w:rPr>
          <w:lang w:val="en-US"/>
        </w:rPr>
      </w:pPr>
    </w:p>
    <w:p w14:paraId="6B9CB3A3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Type escape sequence to abort.</w:t>
      </w:r>
    </w:p>
    <w:p w14:paraId="75A460C8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Sending 5, 100-byte ICMP </w:t>
      </w:r>
      <w:proofErr w:type="spellStart"/>
      <w:r w:rsidRPr="00706B79">
        <w:rPr>
          <w:lang w:val="en-US"/>
        </w:rPr>
        <w:t>Echos</w:t>
      </w:r>
      <w:proofErr w:type="spellEnd"/>
      <w:r w:rsidRPr="00706B79">
        <w:rPr>
          <w:lang w:val="en-US"/>
        </w:rPr>
        <w:t xml:space="preserve"> to 209.165.200.226, timeout is 2 seconds:</w:t>
      </w:r>
    </w:p>
    <w:p w14:paraId="3E21E080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!!!!!</w:t>
      </w:r>
    </w:p>
    <w:p w14:paraId="34AE747A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Success rate is 100 percent (5/5), round-trip min/avg/max = 0/0/0 </w:t>
      </w:r>
      <w:proofErr w:type="spellStart"/>
      <w:r w:rsidRPr="00706B79">
        <w:rPr>
          <w:lang w:val="en-US"/>
        </w:rPr>
        <w:t>ms</w:t>
      </w:r>
      <w:proofErr w:type="spellEnd"/>
    </w:p>
    <w:p w14:paraId="23B74E54" w14:textId="77777777" w:rsidR="008A1476" w:rsidRPr="000A019D" w:rsidRDefault="008A1476" w:rsidP="008A1476">
      <w:pPr>
        <w:pStyle w:val="ConfigWindow"/>
      </w:pPr>
      <w:r>
        <w:t>Закройте окно настройки.</w:t>
      </w:r>
    </w:p>
    <w:p w14:paraId="4A44B678" w14:textId="77777777" w:rsidR="008A1476" w:rsidRDefault="008A1476" w:rsidP="008A1476">
      <w:pPr>
        <w:pStyle w:val="2"/>
      </w:pPr>
      <w:r>
        <w:t>Настройка маршрутизации между сетями VLAN</w:t>
      </w:r>
    </w:p>
    <w:p w14:paraId="4918FE26" w14:textId="77777777" w:rsidR="008A1476" w:rsidRDefault="008A1476" w:rsidP="008A1476">
      <w:pPr>
        <w:pStyle w:val="3"/>
      </w:pPr>
      <w:r>
        <w:t>Добавьте сети VLAN.</w:t>
      </w:r>
    </w:p>
    <w:p w14:paraId="5EDAC880" w14:textId="77777777" w:rsidR="00FA7C3C" w:rsidRPr="00FA7C3C" w:rsidRDefault="00FA7C3C" w:rsidP="0087164B">
      <w:pPr>
        <w:pStyle w:val="ConfigWindow"/>
      </w:pPr>
      <w:r>
        <w:t>Откройте окно конфигурации</w:t>
      </w:r>
    </w:p>
    <w:p w14:paraId="0A4AC865" w14:textId="77777777" w:rsidR="008A1476" w:rsidRPr="00040A34" w:rsidRDefault="008A1476" w:rsidP="00657AD6">
      <w:pPr>
        <w:pStyle w:val="BodyTextL25"/>
        <w:spacing w:before="0"/>
      </w:pPr>
      <w:r>
        <w:t>Добавьте сети VLAN к многоуровневому коммутатору согласно таблице ниже. При подсчете Packet Tracer учитывается регистр, поэтому введите имена точно так, как показано.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В этой таблице отображаются номера VLAN с соответствующими именами VLAN"/>
      </w:tblPr>
      <w:tblGrid>
        <w:gridCol w:w="4947"/>
        <w:gridCol w:w="4785"/>
      </w:tblGrid>
      <w:tr w:rsidR="008A1476" w14:paraId="71CC3689" w14:textId="77777777" w:rsidTr="00C8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47" w:type="dxa"/>
          </w:tcPr>
          <w:p w14:paraId="71F681C3" w14:textId="77777777" w:rsidR="008A1476" w:rsidRDefault="008A1476" w:rsidP="008A1476">
            <w:pPr>
              <w:pStyle w:val="TableHeading"/>
            </w:pPr>
            <w:r>
              <w:t>Номер VLAN</w:t>
            </w:r>
          </w:p>
        </w:tc>
        <w:tc>
          <w:tcPr>
            <w:tcW w:w="4785" w:type="dxa"/>
          </w:tcPr>
          <w:p w14:paraId="18DD0317" w14:textId="77777777" w:rsidR="008A1476" w:rsidRDefault="008A1476" w:rsidP="008A1476">
            <w:pPr>
              <w:pStyle w:val="TableHeading"/>
            </w:pPr>
            <w:r>
              <w:t>Имя VLAN</w:t>
            </w:r>
          </w:p>
        </w:tc>
      </w:tr>
      <w:tr w:rsidR="008A1476" w14:paraId="293B4279" w14:textId="77777777" w:rsidTr="00C858B1">
        <w:tc>
          <w:tcPr>
            <w:tcW w:w="4947" w:type="dxa"/>
          </w:tcPr>
          <w:p w14:paraId="425513EA" w14:textId="77777777" w:rsidR="008A1476" w:rsidRDefault="008A1476" w:rsidP="008A1476">
            <w:pPr>
              <w:pStyle w:val="TableText"/>
            </w:pPr>
            <w:r>
              <w:t>10</w:t>
            </w:r>
          </w:p>
        </w:tc>
        <w:tc>
          <w:tcPr>
            <w:tcW w:w="4785" w:type="dxa"/>
          </w:tcPr>
          <w:p w14:paraId="54E9D272" w14:textId="77777777" w:rsidR="008A1476" w:rsidRDefault="008A1476" w:rsidP="008A1476">
            <w:pPr>
              <w:pStyle w:val="TableText"/>
            </w:pPr>
            <w:r>
              <w:t>Staff</w:t>
            </w:r>
          </w:p>
        </w:tc>
      </w:tr>
      <w:tr w:rsidR="008A1476" w14:paraId="3B4DAAD0" w14:textId="77777777" w:rsidTr="00C858B1">
        <w:tc>
          <w:tcPr>
            <w:tcW w:w="4947" w:type="dxa"/>
          </w:tcPr>
          <w:p w14:paraId="6171D460" w14:textId="77777777" w:rsidR="008A1476" w:rsidRDefault="008A1476" w:rsidP="008A1476">
            <w:pPr>
              <w:pStyle w:val="TableText"/>
            </w:pPr>
            <w:r>
              <w:t>20</w:t>
            </w:r>
          </w:p>
        </w:tc>
        <w:tc>
          <w:tcPr>
            <w:tcW w:w="4785" w:type="dxa"/>
          </w:tcPr>
          <w:p w14:paraId="66ED5E75" w14:textId="77777777" w:rsidR="008A1476" w:rsidRDefault="008A1476" w:rsidP="008A1476">
            <w:pPr>
              <w:pStyle w:val="TableText"/>
            </w:pPr>
            <w:r>
              <w:t>Student</w:t>
            </w:r>
          </w:p>
        </w:tc>
      </w:tr>
      <w:tr w:rsidR="008A1476" w14:paraId="7EDDC297" w14:textId="77777777" w:rsidTr="00C858B1">
        <w:tc>
          <w:tcPr>
            <w:tcW w:w="4947" w:type="dxa"/>
          </w:tcPr>
          <w:p w14:paraId="2D9EAE27" w14:textId="77777777" w:rsidR="008A1476" w:rsidRDefault="008A1476" w:rsidP="008A1476">
            <w:pPr>
              <w:pStyle w:val="TableText"/>
            </w:pPr>
            <w:r>
              <w:t>30</w:t>
            </w:r>
          </w:p>
        </w:tc>
        <w:tc>
          <w:tcPr>
            <w:tcW w:w="4785" w:type="dxa"/>
          </w:tcPr>
          <w:p w14:paraId="3B8BD7AC" w14:textId="77777777" w:rsidR="008A1476" w:rsidRDefault="008A1476" w:rsidP="008A1476">
            <w:pPr>
              <w:pStyle w:val="TableText"/>
            </w:pPr>
            <w:r>
              <w:t>Faculty</w:t>
            </w:r>
          </w:p>
        </w:tc>
      </w:tr>
    </w:tbl>
    <w:p w14:paraId="1C7F0448" w14:textId="77777777" w:rsidR="008A1476" w:rsidRPr="001F4F1B" w:rsidRDefault="008A1476" w:rsidP="008A1476">
      <w:pPr>
        <w:pStyle w:val="3"/>
      </w:pPr>
      <w:r>
        <w:t>Настройте интерфейс SVI на многоуровневом коммутаторе.</w:t>
      </w:r>
    </w:p>
    <w:p w14:paraId="4FD40783" w14:textId="77777777" w:rsidR="008A1476" w:rsidRDefault="008A1476" w:rsidP="008A1476">
      <w:pPr>
        <w:pStyle w:val="BodyTextL25"/>
      </w:pPr>
      <w:r>
        <w:t>Настройте и активируйте интерфейс SVI для сетей VLAN 10, 20, 30 и 99 согласно таблице адресации. Конфигурация для сети VLAN 10 показана ниже.</w:t>
      </w:r>
    </w:p>
    <w:p w14:paraId="1430FFC3" w14:textId="77777777" w:rsidR="008A1476" w:rsidRDefault="008A1476" w:rsidP="008A1476">
      <w:pPr>
        <w:pStyle w:val="CMD"/>
      </w:pPr>
      <w:r>
        <w:t xml:space="preserve">MLS(config)# </w:t>
      </w:r>
      <w:r>
        <w:rPr>
          <w:b/>
        </w:rPr>
        <w:t>interface vlan 10</w:t>
      </w:r>
    </w:p>
    <w:p w14:paraId="36D0A725" w14:textId="77777777" w:rsidR="008A1476" w:rsidRPr="00706B79" w:rsidRDefault="008A1476" w:rsidP="008A1476">
      <w:pPr>
        <w:pStyle w:val="CMD"/>
        <w:rPr>
          <w:b/>
          <w:lang w:val="en-US"/>
        </w:rPr>
      </w:pPr>
      <w:proofErr w:type="gramStart"/>
      <w:r w:rsidRPr="00706B79">
        <w:rPr>
          <w:lang w:val="en-US"/>
        </w:rPr>
        <w:t>MLS(</w:t>
      </w:r>
      <w:proofErr w:type="gramEnd"/>
      <w:r w:rsidRPr="00706B79">
        <w:rPr>
          <w:lang w:val="en-US"/>
        </w:rPr>
        <w:t xml:space="preserve">config-if)# </w:t>
      </w:r>
      <w:proofErr w:type="spellStart"/>
      <w:r w:rsidRPr="00706B79">
        <w:rPr>
          <w:b/>
          <w:lang w:val="en-US"/>
        </w:rPr>
        <w:t>ip</w:t>
      </w:r>
      <w:proofErr w:type="spellEnd"/>
      <w:r w:rsidRPr="00706B79">
        <w:rPr>
          <w:b/>
          <w:lang w:val="en-US"/>
        </w:rPr>
        <w:t xml:space="preserve"> address 192.168.10.254 255.255.255.0</w:t>
      </w:r>
    </w:p>
    <w:p w14:paraId="7DA8FEF8" w14:textId="77777777" w:rsidR="008A1476" w:rsidRDefault="008A1476" w:rsidP="008A1476">
      <w:pPr>
        <w:pStyle w:val="3"/>
      </w:pPr>
      <w:r>
        <w:lastRenderedPageBreak/>
        <w:t xml:space="preserve">Настройка </w:t>
      </w:r>
      <w:proofErr w:type="spellStart"/>
      <w:r>
        <w:t>транка</w:t>
      </w:r>
      <w:proofErr w:type="spellEnd"/>
      <w:r>
        <w:t xml:space="preserve"> на многоуровневом коммутаторе (MLS)</w:t>
      </w:r>
    </w:p>
    <w:p w14:paraId="574A69B4" w14:textId="77777777" w:rsidR="008A1476" w:rsidRPr="001E7311" w:rsidRDefault="008A1476" w:rsidP="008A1476">
      <w:pPr>
        <w:pStyle w:val="BodyTextL25"/>
      </w:pPr>
      <w:r>
        <w:t>Конфигурация транка немного отличается на коммутаторе уровня 3. На коммутаторе уровня 3 интерфейс магистрального канала должен быть инкапсулирован протоколом dot1q, однако нет необходимости указывать номера VLAN, как это происходит при работе с маршрутизатором и подинтерфейсами.</w:t>
      </w:r>
    </w:p>
    <w:p w14:paraId="5CC5F0BC" w14:textId="77777777" w:rsidR="008A1476" w:rsidRDefault="008A1476" w:rsidP="008A1476">
      <w:pPr>
        <w:pStyle w:val="SubStepAlpha"/>
      </w:pPr>
      <w:r>
        <w:t xml:space="preserve">В MLS настройте интерфейс </w:t>
      </w:r>
      <w:r w:rsidRPr="001C003C">
        <w:rPr>
          <w:b/>
        </w:rPr>
        <w:t>g0/1</w:t>
      </w:r>
      <w:r>
        <w:t>.</w:t>
      </w:r>
    </w:p>
    <w:p w14:paraId="30B14E0A" w14:textId="77777777" w:rsidR="008A1476" w:rsidRDefault="008A1476" w:rsidP="008A1476">
      <w:pPr>
        <w:pStyle w:val="SubStepAlpha"/>
      </w:pPr>
      <w:r>
        <w:t>Сделайте интерфейс статическим магистральным портом.</w:t>
      </w:r>
    </w:p>
    <w:p w14:paraId="1D0BA522" w14:textId="77777777" w:rsidR="008A1476" w:rsidRPr="00706B79" w:rsidRDefault="008A1476" w:rsidP="008A1476">
      <w:pPr>
        <w:pStyle w:val="CMD"/>
        <w:rPr>
          <w:lang w:val="en-US"/>
        </w:rPr>
      </w:pPr>
      <w:proofErr w:type="gramStart"/>
      <w:r w:rsidRPr="00706B79">
        <w:rPr>
          <w:lang w:val="en-US"/>
        </w:rPr>
        <w:t>MLS(</w:t>
      </w:r>
      <w:proofErr w:type="gramEnd"/>
      <w:r w:rsidRPr="00706B79">
        <w:rPr>
          <w:lang w:val="en-US"/>
        </w:rPr>
        <w:t xml:space="preserve">config-if)# </w:t>
      </w:r>
      <w:r w:rsidRPr="00706B79">
        <w:rPr>
          <w:b/>
          <w:lang w:val="en-US"/>
        </w:rPr>
        <w:t>switchport mode trunk</w:t>
      </w:r>
      <w:r w:rsidRPr="00706B79">
        <w:rPr>
          <w:lang w:val="en-US"/>
        </w:rPr>
        <w:t xml:space="preserve"> </w:t>
      </w:r>
    </w:p>
    <w:p w14:paraId="62CAD879" w14:textId="77777777" w:rsidR="008A1476" w:rsidRDefault="008A1476" w:rsidP="008A1476">
      <w:pPr>
        <w:pStyle w:val="SubStepAlpha"/>
      </w:pPr>
      <w:r>
        <w:t xml:space="preserve">Укажите </w:t>
      </w:r>
      <w:proofErr w:type="spellStart"/>
      <w:r>
        <w:t>native</w:t>
      </w:r>
      <w:proofErr w:type="spellEnd"/>
      <w:r>
        <w:t xml:space="preserve"> VLAN как 99.</w:t>
      </w:r>
    </w:p>
    <w:p w14:paraId="1ADF92F8" w14:textId="77777777" w:rsidR="008A1476" w:rsidRPr="00706B79" w:rsidRDefault="008A1476" w:rsidP="008A1476">
      <w:pPr>
        <w:pStyle w:val="CMDOutput"/>
        <w:rPr>
          <w:lang w:val="en-US"/>
        </w:rPr>
      </w:pPr>
      <w:proofErr w:type="gramStart"/>
      <w:r w:rsidRPr="00706B79">
        <w:rPr>
          <w:lang w:val="en-US"/>
        </w:rPr>
        <w:t>MLS(</w:t>
      </w:r>
      <w:proofErr w:type="gramEnd"/>
      <w:r w:rsidRPr="00706B79">
        <w:rPr>
          <w:lang w:val="en-US"/>
        </w:rPr>
        <w:t xml:space="preserve">config-if)# </w:t>
      </w:r>
      <w:r w:rsidRPr="00706B79">
        <w:rPr>
          <w:b/>
          <w:lang w:val="en-US"/>
        </w:rPr>
        <w:t xml:space="preserve">switchport trunk native </w:t>
      </w:r>
      <w:proofErr w:type="spellStart"/>
      <w:r w:rsidRPr="00706B79">
        <w:rPr>
          <w:b/>
          <w:lang w:val="en-US"/>
        </w:rPr>
        <w:t>vlan</w:t>
      </w:r>
      <w:proofErr w:type="spellEnd"/>
      <w:r w:rsidRPr="00706B79">
        <w:rPr>
          <w:b/>
          <w:lang w:val="en-US"/>
        </w:rPr>
        <w:t xml:space="preserve"> 99</w:t>
      </w:r>
      <w:r w:rsidRPr="00706B79">
        <w:rPr>
          <w:lang w:val="en-US"/>
        </w:rPr>
        <w:t xml:space="preserve"> </w:t>
      </w:r>
    </w:p>
    <w:p w14:paraId="0E15F4FC" w14:textId="77777777" w:rsidR="008A1476" w:rsidRDefault="008A1476" w:rsidP="008A1476">
      <w:pPr>
        <w:pStyle w:val="SubStepAlpha"/>
      </w:pPr>
      <w:r>
        <w:t>Инкапсулировать связь с протоколом dot1q.</w:t>
      </w:r>
    </w:p>
    <w:p w14:paraId="7B64268F" w14:textId="77777777" w:rsidR="008A1476" w:rsidRPr="00706B79" w:rsidRDefault="008A1476" w:rsidP="008A1476">
      <w:pPr>
        <w:pStyle w:val="CMDOutput"/>
        <w:rPr>
          <w:b/>
          <w:lang w:val="en-US"/>
        </w:rPr>
      </w:pPr>
      <w:proofErr w:type="gramStart"/>
      <w:r w:rsidRPr="00706B79">
        <w:rPr>
          <w:lang w:val="en-US"/>
        </w:rPr>
        <w:t>MLS(</w:t>
      </w:r>
      <w:proofErr w:type="gramEnd"/>
      <w:r w:rsidRPr="00706B79">
        <w:rPr>
          <w:lang w:val="en-US"/>
        </w:rPr>
        <w:t xml:space="preserve">config-if)# </w:t>
      </w:r>
      <w:r w:rsidRPr="00706B79">
        <w:rPr>
          <w:b/>
          <w:lang w:val="en-US"/>
        </w:rPr>
        <w:t>switchport trunk encapsulation dot1q</w:t>
      </w:r>
      <w:r w:rsidRPr="00706B79">
        <w:rPr>
          <w:lang w:val="en-US"/>
        </w:rPr>
        <w:t xml:space="preserve"> </w:t>
      </w:r>
    </w:p>
    <w:p w14:paraId="4C2832EF" w14:textId="77777777" w:rsidR="008A1476" w:rsidRDefault="008A1476" w:rsidP="008A1476">
      <w:pPr>
        <w:pStyle w:val="BodyTextL50"/>
        <w:rPr>
          <w:b/>
        </w:rPr>
      </w:pPr>
      <w:r>
        <w:rPr>
          <w:b/>
        </w:rPr>
        <w:t>Примечание.</w:t>
      </w:r>
      <w:r>
        <w:t xml:space="preserve"> Packet Tracer может не оценить инкапсуляцию магистрального соединения. </w:t>
      </w:r>
    </w:p>
    <w:p w14:paraId="3D36E5BF" w14:textId="77777777" w:rsidR="008A1476" w:rsidRDefault="008A1476" w:rsidP="008A1476">
      <w:pPr>
        <w:pStyle w:val="3"/>
      </w:pPr>
      <w:r>
        <w:t>Настройте транковый канал на коммутаторе S1.</w:t>
      </w:r>
    </w:p>
    <w:p w14:paraId="7E18B1F1" w14:textId="77777777" w:rsidR="008A1476" w:rsidRDefault="008A1476" w:rsidP="008A1476">
      <w:pPr>
        <w:pStyle w:val="SubStepAlpha"/>
      </w:pPr>
      <w:r>
        <w:t xml:space="preserve">Настройте интерфейс </w:t>
      </w:r>
      <w:r w:rsidRPr="00867E85">
        <w:rPr>
          <w:b/>
        </w:rPr>
        <w:t xml:space="preserve">g0/1 </w:t>
      </w:r>
      <w:r>
        <w:t>S1 в качестве статического транка.</w:t>
      </w:r>
    </w:p>
    <w:p w14:paraId="146F576D" w14:textId="77777777" w:rsidR="008A1476" w:rsidRPr="001C7190" w:rsidRDefault="008A1476" w:rsidP="008A1476">
      <w:pPr>
        <w:pStyle w:val="SubStepAlpha"/>
      </w:pPr>
      <w:r>
        <w:t>Настройте native VLAN на магистрали.</w:t>
      </w:r>
    </w:p>
    <w:p w14:paraId="0E79A13B" w14:textId="50B88B38" w:rsidR="008A1476" w:rsidRDefault="008A1476" w:rsidP="008A1476">
      <w:pPr>
        <w:pStyle w:val="3"/>
      </w:pPr>
      <w:r>
        <w:t>Включите маршрутизацию.</w:t>
      </w:r>
    </w:p>
    <w:p w14:paraId="52C1CE44" w14:textId="4D130A47" w:rsidR="00AC72D7" w:rsidRPr="00AC72D7" w:rsidRDefault="00AC72D7" w:rsidP="00AC72D7">
      <w:pPr>
        <w:pStyle w:val="4"/>
      </w:pPr>
      <w:r>
        <w:t>Вопрос:</w:t>
      </w:r>
    </w:p>
    <w:p w14:paraId="6B2B037C" w14:textId="77777777" w:rsidR="008A1476" w:rsidRDefault="008A1476" w:rsidP="00AC72D7">
      <w:pPr>
        <w:pStyle w:val="SubStepAlpha"/>
        <w:tabs>
          <w:tab w:val="clear" w:pos="720"/>
          <w:tab w:val="left" w:pos="6802"/>
          <w:tab w:val="left" w:leader="underscore" w:pos="9450"/>
        </w:tabs>
        <w:spacing w:before="0"/>
      </w:pPr>
      <w:r>
        <w:t xml:space="preserve">Используйте команду </w:t>
      </w:r>
      <w:r>
        <w:rPr>
          <w:b/>
        </w:rPr>
        <w:t>show ip route</w:t>
      </w:r>
      <w:r>
        <w:t>. Есть ли активные маршруты?</w:t>
      </w:r>
    </w:p>
    <w:p w14:paraId="3AA9CF22" w14:textId="77777777" w:rsidR="008A1476" w:rsidRDefault="008A1476" w:rsidP="008A1476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routing</w:t>
      </w:r>
      <w:proofErr w:type="spellEnd"/>
      <w:r>
        <w:t>, чтобы включить маршрутизацию в режиме глобальной настройки.</w:t>
      </w:r>
    </w:p>
    <w:p w14:paraId="1F7C29EA" w14:textId="77777777" w:rsidR="008A1476" w:rsidRDefault="008A1476" w:rsidP="008A1476">
      <w:pPr>
        <w:pStyle w:val="CMD"/>
      </w:pPr>
      <w:r>
        <w:t xml:space="preserve">MLS(config)# </w:t>
      </w:r>
      <w:r>
        <w:rPr>
          <w:b/>
        </w:rPr>
        <w:t>ip routing</w:t>
      </w:r>
    </w:p>
    <w:p w14:paraId="7960B252" w14:textId="77777777" w:rsidR="008A1476" w:rsidRDefault="008A1476" w:rsidP="008A1476">
      <w:pPr>
        <w:pStyle w:val="SubStepAlpha"/>
      </w:pPr>
      <w:r>
        <w:t xml:space="preserve">Используйте команду </w:t>
      </w:r>
      <w:r>
        <w:rPr>
          <w:b/>
        </w:rPr>
        <w:t>show ip route</w:t>
      </w:r>
      <w:r>
        <w:t>, чтобы проверить, включена ли маршрутизация.</w:t>
      </w:r>
    </w:p>
    <w:p w14:paraId="0DA5FC76" w14:textId="77777777" w:rsidR="008A1476" w:rsidRPr="00706B79" w:rsidRDefault="008A1476" w:rsidP="008A1476">
      <w:pPr>
        <w:pStyle w:val="CMD"/>
        <w:rPr>
          <w:lang w:val="en-US"/>
        </w:rPr>
      </w:pPr>
      <w:r w:rsidRPr="00706B79">
        <w:rPr>
          <w:lang w:val="en-US"/>
        </w:rPr>
        <w:t xml:space="preserve">MLS# </w:t>
      </w:r>
      <w:r w:rsidRPr="00706B79">
        <w:rPr>
          <w:rStyle w:val="CMDChar"/>
          <w:b/>
          <w:lang w:val="en-US"/>
        </w:rPr>
        <w:t xml:space="preserve">show </w:t>
      </w:r>
      <w:proofErr w:type="spellStart"/>
      <w:r w:rsidRPr="00706B79">
        <w:rPr>
          <w:rStyle w:val="CMDChar"/>
          <w:b/>
          <w:lang w:val="en-US"/>
        </w:rPr>
        <w:t>ip</w:t>
      </w:r>
      <w:proofErr w:type="spellEnd"/>
      <w:r w:rsidRPr="00706B79">
        <w:rPr>
          <w:rStyle w:val="CMDChar"/>
          <w:b/>
          <w:lang w:val="en-US"/>
        </w:rPr>
        <w:t xml:space="preserve"> route</w:t>
      </w:r>
    </w:p>
    <w:p w14:paraId="33D2FA55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Codes: C — connected, S — static, I — IGRP, R — RIP, M — mobile, B — BGP</w:t>
      </w:r>
    </w:p>
    <w:p w14:paraId="3FDA62F3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D - EIGRP, EX - EIGRP external, O - OSPF, IA - OSPF inter area</w:t>
      </w:r>
    </w:p>
    <w:p w14:paraId="3812D679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N1 - OSPF NSSA external type 1, N2 - OSPF NSSA external type 2</w:t>
      </w:r>
    </w:p>
    <w:p w14:paraId="45BAC3C3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E1 - OSPF external type 1, E2 - OSPF external type 2, E - EGP</w:t>
      </w:r>
    </w:p>
    <w:p w14:paraId="28F4E795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</w:t>
      </w:r>
      <w:proofErr w:type="spellStart"/>
      <w:r w:rsidRPr="00706B79">
        <w:rPr>
          <w:lang w:val="en-US"/>
        </w:rPr>
        <w:t>i</w:t>
      </w:r>
      <w:proofErr w:type="spellEnd"/>
      <w:r w:rsidRPr="00706B79">
        <w:rPr>
          <w:lang w:val="en-US"/>
        </w:rPr>
        <w:t xml:space="preserve"> - IS-IS, L1 - IS-IS level-1, L2 - IS-IS level-2, </w:t>
      </w:r>
      <w:proofErr w:type="spellStart"/>
      <w:r w:rsidRPr="00706B79">
        <w:rPr>
          <w:lang w:val="en-US"/>
        </w:rPr>
        <w:t>ia</w:t>
      </w:r>
      <w:proofErr w:type="spellEnd"/>
      <w:r w:rsidRPr="00706B79">
        <w:rPr>
          <w:lang w:val="en-US"/>
        </w:rPr>
        <w:t xml:space="preserve"> - IS-IS inter area</w:t>
      </w:r>
    </w:p>
    <w:p w14:paraId="56650D81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* - candidate default, U - per-user static route, o - ODR</w:t>
      </w:r>
    </w:p>
    <w:p w14:paraId="7DC3E78D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P - periodic downloaded static route</w:t>
      </w:r>
    </w:p>
    <w:p w14:paraId="5F96F652" w14:textId="77777777" w:rsidR="008A1476" w:rsidRPr="00706B79" w:rsidRDefault="008A1476" w:rsidP="008A1476">
      <w:pPr>
        <w:pStyle w:val="CMDOutput"/>
        <w:rPr>
          <w:lang w:val="en-US"/>
        </w:rPr>
      </w:pPr>
    </w:p>
    <w:p w14:paraId="3D74896C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Gateway of last resort is not set</w:t>
      </w:r>
    </w:p>
    <w:p w14:paraId="3AC8C1B6" w14:textId="77777777" w:rsidR="008A1476" w:rsidRPr="00706B79" w:rsidRDefault="008A1476" w:rsidP="008A1476">
      <w:pPr>
        <w:pStyle w:val="CMDOutput"/>
        <w:rPr>
          <w:lang w:val="en-US"/>
        </w:rPr>
      </w:pPr>
    </w:p>
    <w:p w14:paraId="42BC35EA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192.168.10.0/24 is directly connected, Vlan10</w:t>
      </w:r>
    </w:p>
    <w:p w14:paraId="496D20D5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192.168.20.0/24 is directly connected, Vlan20</w:t>
      </w:r>
    </w:p>
    <w:p w14:paraId="7A916883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192.168.30.0/24 is directly connected, Vlan30</w:t>
      </w:r>
    </w:p>
    <w:p w14:paraId="37636153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192.168.99.0/24 is directly connected, Vlan99</w:t>
      </w:r>
    </w:p>
    <w:p w14:paraId="7A99912E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209.165.200.0/30 is </w:t>
      </w:r>
      <w:proofErr w:type="spellStart"/>
      <w:r w:rsidRPr="00706B79">
        <w:rPr>
          <w:lang w:val="en-US"/>
        </w:rPr>
        <w:t>subnetted</w:t>
      </w:r>
      <w:proofErr w:type="spellEnd"/>
      <w:r w:rsidRPr="00706B79">
        <w:rPr>
          <w:lang w:val="en-US"/>
        </w:rPr>
        <w:t xml:space="preserve">, 1 </w:t>
      </w:r>
      <w:proofErr w:type="gramStart"/>
      <w:r w:rsidRPr="00706B79">
        <w:rPr>
          <w:lang w:val="en-US"/>
        </w:rPr>
        <w:t>subnets</w:t>
      </w:r>
      <w:proofErr w:type="gramEnd"/>
    </w:p>
    <w:p w14:paraId="70637E5B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209.165.200.224 is directly connected, GigabitEthernet0/2</w:t>
      </w:r>
    </w:p>
    <w:p w14:paraId="33F35196" w14:textId="77777777" w:rsidR="00BD3E3C" w:rsidRDefault="00BD3E3C" w:rsidP="00BD3E3C">
      <w:pPr>
        <w:pStyle w:val="ConfigWindow"/>
      </w:pPr>
      <w:r>
        <w:t>Закройте окно настройки.</w:t>
      </w:r>
    </w:p>
    <w:p w14:paraId="188DA9F5" w14:textId="77777777" w:rsidR="008A1476" w:rsidRDefault="008A1476" w:rsidP="00BD3E3C">
      <w:pPr>
        <w:pStyle w:val="3"/>
        <w:spacing w:before="120"/>
      </w:pPr>
      <w:r>
        <w:t>Проверьте наличие сквозного соединения.</w:t>
      </w:r>
    </w:p>
    <w:p w14:paraId="0DBDD3E7" w14:textId="77777777" w:rsidR="008A1476" w:rsidRDefault="008A1476" w:rsidP="008A1476">
      <w:pPr>
        <w:pStyle w:val="SubStepAlpha"/>
      </w:pPr>
      <w:r>
        <w:t>Отправьте ping-запрос с компьютера PC0 на компьютер PC3 или многоуровневый коммутатор, чтобы проверить подключение в сети VLAN 10.</w:t>
      </w:r>
    </w:p>
    <w:p w14:paraId="46770BBA" w14:textId="77777777" w:rsidR="008A1476" w:rsidRDefault="008A1476" w:rsidP="008A1476">
      <w:pPr>
        <w:pStyle w:val="SubStepAlpha"/>
      </w:pPr>
      <w:r>
        <w:lastRenderedPageBreak/>
        <w:t>Отправьте ping-запрос с компьютера PC1 на компьютер PC4 или многоуровневый коммутатор, чтобы проверить подключение в сети VLAN 20.</w:t>
      </w:r>
    </w:p>
    <w:p w14:paraId="6009AAFF" w14:textId="77777777" w:rsidR="008A1476" w:rsidRDefault="008A1476" w:rsidP="008A1476">
      <w:pPr>
        <w:pStyle w:val="SubStepAlpha"/>
      </w:pPr>
      <w:r>
        <w:t>Отправьте ping-запрос с компьютера PC2 на компьютер PC5 или многоуровневый коммутатор, чтобы проверить подключение в сети VLAN 30.</w:t>
      </w:r>
    </w:p>
    <w:p w14:paraId="6DF1DCF7" w14:textId="77777777" w:rsidR="008A1476" w:rsidRPr="000A019D" w:rsidRDefault="008A1476" w:rsidP="008A1476">
      <w:pPr>
        <w:pStyle w:val="SubStepAlpha"/>
      </w:pPr>
      <w:r>
        <w:t>Отправьте ping-запрос с коммутатора S1 на коммутатор S2, S3 или многоуровневый коммутатор, чтобы проверить подключение к сети VLAN 99.</w:t>
      </w:r>
    </w:p>
    <w:p w14:paraId="72B6D1E2" w14:textId="77777777" w:rsidR="008A1476" w:rsidRDefault="008A1476" w:rsidP="008A1476">
      <w:pPr>
        <w:pStyle w:val="SubStepAlpha"/>
      </w:pPr>
      <w:r>
        <w:t>Для проверки маршрутизации между сетями VLAN отправьте ping-запросы на устройства за пределами сети VLAN отправителя.</w:t>
      </w:r>
    </w:p>
    <w:p w14:paraId="6A9EC981" w14:textId="37993F31" w:rsidR="008A1476" w:rsidRDefault="008A1476" w:rsidP="008A1476">
      <w:pPr>
        <w:pStyle w:val="SubStepAlpha"/>
      </w:pPr>
      <w:r>
        <w:t xml:space="preserve">Отправьте ping-запрос на адрес 209.165.200.226 внутри </w:t>
      </w:r>
      <w:r>
        <w:rPr>
          <w:b/>
        </w:rPr>
        <w:t>Cloud</w:t>
      </w:r>
      <w:r>
        <w:t xml:space="preserve"> (Облако) с любого устройства</w:t>
      </w:r>
    </w:p>
    <w:p w14:paraId="68A5442F" w14:textId="10C07F9F" w:rsidR="008A1476" w:rsidRDefault="008A1476" w:rsidP="008A1476">
      <w:pPr>
        <w:pStyle w:val="BodyTextL25"/>
      </w:pPr>
      <w:r>
        <w:t>Коммутатор уровня 3 теперь маршрутизирует между VLAN и обеспечивает маршрутизацию подключения к облаку.</w:t>
      </w:r>
    </w:p>
    <w:p w14:paraId="2735B59D" w14:textId="77777777" w:rsidR="008A1476" w:rsidRDefault="008A1476" w:rsidP="008A1476">
      <w:pPr>
        <w:pStyle w:val="2"/>
      </w:pPr>
      <w:r>
        <w:t>Настройка IPv6 маршрутизации  между VLAN</w:t>
      </w:r>
    </w:p>
    <w:p w14:paraId="52850926" w14:textId="77777777" w:rsidR="008A1476" w:rsidRPr="005C19D9" w:rsidRDefault="008A1476" w:rsidP="008A1476">
      <w:pPr>
        <w:pStyle w:val="BodyTextL25"/>
      </w:pPr>
      <w:r>
        <w:t>Коммутаторы уровня 3 также может паршрутизировать между  IPv6 сетями.</w:t>
      </w:r>
    </w:p>
    <w:p w14:paraId="54BCCAB9" w14:textId="77777777" w:rsidR="008A1476" w:rsidRDefault="008A1476" w:rsidP="008A1476">
      <w:pPr>
        <w:pStyle w:val="3"/>
      </w:pPr>
      <w:r>
        <w:t>Включите маршрутизацию IPv6.</w:t>
      </w:r>
    </w:p>
    <w:p w14:paraId="69BA05D4" w14:textId="77777777" w:rsidR="00BD3E3C" w:rsidRPr="00BD3E3C" w:rsidRDefault="00BD3E3C" w:rsidP="00BD3E3C">
      <w:pPr>
        <w:pStyle w:val="ConfigWindow"/>
      </w:pPr>
      <w:r>
        <w:t>Откройте окно конфигурации</w:t>
      </w:r>
    </w:p>
    <w:p w14:paraId="207E8211" w14:textId="77777777" w:rsidR="008A1476" w:rsidRDefault="008A1476" w:rsidP="00BD3E3C">
      <w:pPr>
        <w:pStyle w:val="BodyTextL25"/>
        <w:spacing w:before="0"/>
      </w:pPr>
      <w:r>
        <w:t xml:space="preserve">Команда режима глобальной конфигурации </w:t>
      </w:r>
      <w:r>
        <w:rPr>
          <w:b/>
        </w:rPr>
        <w:t>ipv6 unicast-routing</w:t>
      </w:r>
      <w:r>
        <w:t xml:space="preserve"> включает маршрутизацию IPv6 на коммутаторе.</w:t>
      </w:r>
    </w:p>
    <w:p w14:paraId="305076CE" w14:textId="77777777" w:rsidR="008A1476" w:rsidRDefault="008A1476" w:rsidP="008A1476">
      <w:pPr>
        <w:pStyle w:val="CMD"/>
      </w:pPr>
      <w:r>
        <w:t xml:space="preserve">MLS(config)# </w:t>
      </w:r>
      <w:r>
        <w:rPr>
          <w:b/>
        </w:rPr>
        <w:t>ipv6 unicast-routing</w:t>
      </w:r>
      <w:r>
        <w:t xml:space="preserve"> </w:t>
      </w:r>
    </w:p>
    <w:p w14:paraId="19EA9242" w14:textId="77777777" w:rsidR="008A1476" w:rsidRPr="001F4F1B" w:rsidRDefault="008A1476" w:rsidP="008A1476">
      <w:pPr>
        <w:pStyle w:val="3"/>
      </w:pPr>
      <w:r>
        <w:t>Настройте интерфейс SVI на многоуровневом коммутаторе.</w:t>
      </w:r>
    </w:p>
    <w:p w14:paraId="56F9A426" w14:textId="77777777" w:rsidR="008A1476" w:rsidRDefault="008A1476" w:rsidP="008A1476">
      <w:pPr>
        <w:pStyle w:val="BodyTextL25"/>
      </w:pPr>
      <w:r>
        <w:t>Настройте IP-адрес в соответствии с таблицей адресации для SVI для VLAN 10 на S1 и S2. Конфигурация для сети VLAN 10 показана ниже.</w:t>
      </w:r>
    </w:p>
    <w:p w14:paraId="421B2C28" w14:textId="77777777" w:rsidR="008A1476" w:rsidRDefault="008A1476" w:rsidP="008A1476">
      <w:pPr>
        <w:pStyle w:val="CMD"/>
      </w:pPr>
      <w:r>
        <w:t xml:space="preserve">MLS(config)# </w:t>
      </w:r>
      <w:r>
        <w:rPr>
          <w:b/>
        </w:rPr>
        <w:t>interface vlan 10</w:t>
      </w:r>
    </w:p>
    <w:p w14:paraId="2779D905" w14:textId="77777777" w:rsidR="008A1476" w:rsidRPr="00706B79" w:rsidRDefault="008A1476" w:rsidP="008A1476">
      <w:pPr>
        <w:pStyle w:val="CMD"/>
        <w:rPr>
          <w:lang w:val="en-US"/>
        </w:rPr>
      </w:pPr>
      <w:r w:rsidRPr="00706B79">
        <w:rPr>
          <w:lang w:val="en-US"/>
        </w:rPr>
        <w:t xml:space="preserve">MLS (config-if) # </w:t>
      </w:r>
      <w:r w:rsidRPr="00706B79">
        <w:rPr>
          <w:b/>
          <w:lang w:val="en-US"/>
        </w:rPr>
        <w:t>IPv6 address 2001:db</w:t>
      </w:r>
      <w:proofErr w:type="gramStart"/>
      <w:r w:rsidRPr="00706B79">
        <w:rPr>
          <w:b/>
          <w:lang w:val="en-US"/>
        </w:rPr>
        <w:t>8:acad</w:t>
      </w:r>
      <w:proofErr w:type="gramEnd"/>
      <w:r w:rsidRPr="00706B79">
        <w:rPr>
          <w:b/>
          <w:lang w:val="en-US"/>
        </w:rPr>
        <w:t>:10::1/64</w:t>
      </w:r>
    </w:p>
    <w:p w14:paraId="08874A2B" w14:textId="77777777" w:rsidR="008A1476" w:rsidRDefault="008A1476" w:rsidP="008A1476">
      <w:pPr>
        <w:pStyle w:val="3"/>
      </w:pPr>
      <w:r>
        <w:t>Настройка G0/2 с IPv6 на MLS.</w:t>
      </w:r>
    </w:p>
    <w:p w14:paraId="493513AF" w14:textId="77777777" w:rsidR="008A1476" w:rsidRDefault="008A1476" w:rsidP="008A1476">
      <w:pPr>
        <w:pStyle w:val="SubStepAlpha"/>
      </w:pPr>
      <w:r>
        <w:t>Настройте адресацию IPv6 на G0/2.</w:t>
      </w:r>
    </w:p>
    <w:p w14:paraId="14410608" w14:textId="77777777" w:rsidR="008A1476" w:rsidRPr="00706B79" w:rsidRDefault="008A1476" w:rsidP="008A1476">
      <w:pPr>
        <w:pStyle w:val="CMD"/>
        <w:rPr>
          <w:b/>
          <w:lang w:val="en-US"/>
        </w:rPr>
      </w:pPr>
      <w:proofErr w:type="gramStart"/>
      <w:r w:rsidRPr="00706B79">
        <w:rPr>
          <w:lang w:val="en-US"/>
        </w:rPr>
        <w:t>MLS(</w:t>
      </w:r>
      <w:proofErr w:type="gramEnd"/>
      <w:r w:rsidRPr="00706B79">
        <w:rPr>
          <w:lang w:val="en-US"/>
        </w:rPr>
        <w:t xml:space="preserve">config)# </w:t>
      </w:r>
      <w:r w:rsidRPr="00706B79">
        <w:rPr>
          <w:b/>
          <w:lang w:val="en-US"/>
        </w:rPr>
        <w:t>interface G0/2</w:t>
      </w:r>
      <w:r w:rsidRPr="00706B79">
        <w:rPr>
          <w:lang w:val="en-US"/>
        </w:rPr>
        <w:t xml:space="preserve"> </w:t>
      </w:r>
    </w:p>
    <w:p w14:paraId="1D911223" w14:textId="77777777" w:rsidR="008A1476" w:rsidRPr="00706B79" w:rsidRDefault="008A1476" w:rsidP="008A1476">
      <w:pPr>
        <w:pStyle w:val="CMD"/>
        <w:rPr>
          <w:b/>
          <w:lang w:val="en-US"/>
        </w:rPr>
      </w:pPr>
      <w:r w:rsidRPr="00706B79">
        <w:rPr>
          <w:lang w:val="en-US"/>
        </w:rPr>
        <w:t xml:space="preserve">MLS (config-if) # </w:t>
      </w:r>
      <w:r w:rsidRPr="00706B79">
        <w:rPr>
          <w:b/>
          <w:lang w:val="en-US"/>
        </w:rPr>
        <w:t>IPv6 address 2001:db</w:t>
      </w:r>
      <w:proofErr w:type="gramStart"/>
      <w:r w:rsidRPr="00706B79">
        <w:rPr>
          <w:b/>
          <w:lang w:val="en-US"/>
        </w:rPr>
        <w:t>8:acad</w:t>
      </w:r>
      <w:proofErr w:type="gramEnd"/>
      <w:r w:rsidRPr="00706B79">
        <w:rPr>
          <w:b/>
          <w:lang w:val="en-US"/>
        </w:rPr>
        <w:t>:a::1/64</w:t>
      </w:r>
    </w:p>
    <w:p w14:paraId="61718927" w14:textId="77777777" w:rsidR="008A1476" w:rsidRDefault="008A1476" w:rsidP="008A1476">
      <w:pPr>
        <w:pStyle w:val="SubStepAlpha"/>
      </w:pPr>
      <w:r>
        <w:t xml:space="preserve">Используйте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ipv6 route </w:t>
      </w:r>
      <w:r>
        <w:t xml:space="preserve">для проверки </w:t>
      </w:r>
      <w:proofErr w:type="gramStart"/>
      <w:r>
        <w:t>подключенных  IPv</w:t>
      </w:r>
      <w:proofErr w:type="gramEnd"/>
      <w:r>
        <w:t>6 сетей.</w:t>
      </w:r>
    </w:p>
    <w:p w14:paraId="5BA77F19" w14:textId="77777777" w:rsidR="008A1476" w:rsidRPr="00706B79" w:rsidRDefault="008A1476" w:rsidP="008A1476">
      <w:pPr>
        <w:pStyle w:val="CMD"/>
        <w:rPr>
          <w:lang w:val="en-US"/>
        </w:rPr>
      </w:pPr>
      <w:r w:rsidRPr="00706B79">
        <w:rPr>
          <w:lang w:val="en-US"/>
        </w:rPr>
        <w:t xml:space="preserve">MLS# </w:t>
      </w:r>
      <w:r w:rsidRPr="00706B79">
        <w:rPr>
          <w:rStyle w:val="CMDChar"/>
          <w:b/>
          <w:lang w:val="en-US"/>
        </w:rPr>
        <w:t>show ipv6 route</w:t>
      </w:r>
      <w:r w:rsidRPr="00706B79">
        <w:rPr>
          <w:lang w:val="en-US"/>
        </w:rPr>
        <w:t xml:space="preserve"> </w:t>
      </w:r>
    </w:p>
    <w:p w14:paraId="43C3CB6E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IPv6 Routing Table - 10 entries </w:t>
      </w:r>
    </w:p>
    <w:p w14:paraId="496023A3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Codes: C - Connected, L - Local, S - Static, R - RIP, B - BGP </w:t>
      </w:r>
    </w:p>
    <w:p w14:paraId="0843F48B" w14:textId="77777777" w:rsidR="008A1476" w:rsidRDefault="008A1476" w:rsidP="008A1476">
      <w:pPr>
        <w:pStyle w:val="CMDOutput"/>
      </w:pPr>
      <w:r w:rsidRPr="00706B79">
        <w:rPr>
          <w:lang w:val="en-US"/>
        </w:rPr>
        <w:t xml:space="preserve">       </w:t>
      </w:r>
      <w:r>
        <w:t xml:space="preserve">U - Статический маршрут для каждого пользователя, M - MIPv6  </w:t>
      </w:r>
    </w:p>
    <w:p w14:paraId="3209212F" w14:textId="77777777" w:rsidR="008A1476" w:rsidRPr="00706B79" w:rsidRDefault="008A1476" w:rsidP="008A1476">
      <w:pPr>
        <w:pStyle w:val="CMDOutput"/>
        <w:rPr>
          <w:lang w:val="en-US"/>
        </w:rPr>
      </w:pPr>
      <w:r>
        <w:t xml:space="preserve">       </w:t>
      </w:r>
      <w:r w:rsidRPr="00706B79">
        <w:rPr>
          <w:lang w:val="en-US"/>
        </w:rPr>
        <w:t xml:space="preserve">I1 - ISIS L1, I2 - ISIS L2, IA - ISIS interarea, IS - ISIS summary </w:t>
      </w:r>
    </w:p>
    <w:p w14:paraId="234AD3C1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O - OSPF intra, OI - OSPF inter, OE1 - OSPF </w:t>
      </w:r>
      <w:proofErr w:type="spellStart"/>
      <w:r w:rsidRPr="00706B79">
        <w:rPr>
          <w:lang w:val="en-US"/>
        </w:rPr>
        <w:t>ext</w:t>
      </w:r>
      <w:proofErr w:type="spellEnd"/>
      <w:r w:rsidRPr="00706B79">
        <w:rPr>
          <w:lang w:val="en-US"/>
        </w:rPr>
        <w:t xml:space="preserve"> 1, OE2 - OSPF </w:t>
      </w:r>
      <w:proofErr w:type="spellStart"/>
      <w:r w:rsidRPr="00706B79">
        <w:rPr>
          <w:lang w:val="en-US"/>
        </w:rPr>
        <w:t>ext</w:t>
      </w:r>
      <w:proofErr w:type="spellEnd"/>
      <w:r w:rsidRPr="00706B79">
        <w:rPr>
          <w:lang w:val="en-US"/>
        </w:rPr>
        <w:t xml:space="preserve"> 2 </w:t>
      </w:r>
    </w:p>
    <w:p w14:paraId="08AA5820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ON1 - OSPF NSSA </w:t>
      </w:r>
      <w:proofErr w:type="spellStart"/>
      <w:r w:rsidRPr="00706B79">
        <w:rPr>
          <w:lang w:val="en-US"/>
        </w:rPr>
        <w:t>ext</w:t>
      </w:r>
      <w:proofErr w:type="spellEnd"/>
      <w:r w:rsidRPr="00706B79">
        <w:rPr>
          <w:lang w:val="en-US"/>
        </w:rPr>
        <w:t xml:space="preserve"> 1, ON2 - OSPF NSSA </w:t>
      </w:r>
      <w:proofErr w:type="spellStart"/>
      <w:r w:rsidRPr="00706B79">
        <w:rPr>
          <w:lang w:val="en-US"/>
        </w:rPr>
        <w:t>ext</w:t>
      </w:r>
      <w:proofErr w:type="spellEnd"/>
      <w:r w:rsidRPr="00706B79">
        <w:rPr>
          <w:lang w:val="en-US"/>
        </w:rPr>
        <w:t xml:space="preserve"> 2</w:t>
      </w:r>
    </w:p>
    <w:p w14:paraId="0A038245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  D - EIGRP, EX - EIGRP external </w:t>
      </w:r>
    </w:p>
    <w:p w14:paraId="43A93ED9" w14:textId="77777777" w:rsidR="008A1476" w:rsidRPr="00706B79" w:rsidRDefault="008A1476" w:rsidP="008A1476">
      <w:pPr>
        <w:pStyle w:val="CMDOutput"/>
        <w:rPr>
          <w:lang w:val="en-US"/>
        </w:rPr>
      </w:pPr>
      <w:proofErr w:type="gramStart"/>
      <w:r w:rsidRPr="00706B79">
        <w:rPr>
          <w:lang w:val="en-US"/>
        </w:rPr>
        <w:t>S :</w:t>
      </w:r>
      <w:proofErr w:type="gramEnd"/>
      <w:r w:rsidRPr="00706B79">
        <w:rPr>
          <w:lang w:val="en-US"/>
        </w:rPr>
        <w:t>:/0 [1/0]</w:t>
      </w:r>
    </w:p>
    <w:p w14:paraId="4EDCE3FF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via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 xml:space="preserve">:A::2, GigabitEthernet0/2 </w:t>
      </w:r>
    </w:p>
    <w:p w14:paraId="0B238D53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>:A::/64 [0/0]</w:t>
      </w:r>
    </w:p>
    <w:p w14:paraId="6DF15AE7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 xml:space="preserve">:, GigabitEthernet0/2 </w:t>
      </w:r>
    </w:p>
    <w:p w14:paraId="5F394122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L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 xml:space="preserve">:A::1/128 [0/0]  </w:t>
      </w:r>
    </w:p>
    <w:p w14:paraId="3284A0E0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>:, GigabitEthernet0/2</w:t>
      </w:r>
    </w:p>
    <w:p w14:paraId="251C7DF4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 xml:space="preserve">:10::/64 [0/0] </w:t>
      </w:r>
    </w:p>
    <w:p w14:paraId="5118C58B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lastRenderedPageBreak/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>:, Vlan10</w:t>
      </w:r>
    </w:p>
    <w:p w14:paraId="3E5F3F69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L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 xml:space="preserve">:10::1/128 [0/0]  </w:t>
      </w:r>
    </w:p>
    <w:p w14:paraId="671077C8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>:, Vlan10</w:t>
      </w:r>
    </w:p>
    <w:p w14:paraId="7DD02F49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>:20::/64 [0/0]</w:t>
      </w:r>
    </w:p>
    <w:p w14:paraId="36B2F87C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 xml:space="preserve">:, Vlan20 </w:t>
      </w:r>
    </w:p>
    <w:p w14:paraId="0AF3755B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L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>:20::1/128 [0/0]</w:t>
      </w:r>
    </w:p>
    <w:p w14:paraId="38E9E266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 xml:space="preserve">:, Vlan20 </w:t>
      </w:r>
    </w:p>
    <w:p w14:paraId="7F9F41B0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C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>:30::/64 [0/0]</w:t>
      </w:r>
    </w:p>
    <w:p w14:paraId="1BA7E697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 xml:space="preserve">:, Vlan30 </w:t>
      </w:r>
    </w:p>
    <w:p w14:paraId="1345E6D4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L 2001:DB</w:t>
      </w:r>
      <w:proofErr w:type="gramStart"/>
      <w:r w:rsidRPr="00706B79">
        <w:rPr>
          <w:lang w:val="en-US"/>
        </w:rPr>
        <w:t>8:ACAD</w:t>
      </w:r>
      <w:proofErr w:type="gramEnd"/>
      <w:r w:rsidRPr="00706B79">
        <w:rPr>
          <w:lang w:val="en-US"/>
        </w:rPr>
        <w:t>:30::1/128 [0/0]</w:t>
      </w:r>
    </w:p>
    <w:p w14:paraId="7BB520CA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 xml:space="preserve">:, Vlan30 </w:t>
      </w:r>
    </w:p>
    <w:p w14:paraId="6EB7D40D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>L FF</w:t>
      </w:r>
      <w:proofErr w:type="gramStart"/>
      <w:r w:rsidRPr="00706B79">
        <w:rPr>
          <w:lang w:val="en-US"/>
        </w:rPr>
        <w:t>00::/</w:t>
      </w:r>
      <w:proofErr w:type="gramEnd"/>
      <w:r w:rsidRPr="00706B79">
        <w:rPr>
          <w:lang w:val="en-US"/>
        </w:rPr>
        <w:t>8 [0/0]</w:t>
      </w:r>
    </w:p>
    <w:p w14:paraId="1D4EDB81" w14:textId="77777777" w:rsidR="008A1476" w:rsidRPr="00706B79" w:rsidRDefault="008A1476" w:rsidP="008A1476">
      <w:pPr>
        <w:pStyle w:val="CMDOutput"/>
        <w:rPr>
          <w:lang w:val="en-US"/>
        </w:rPr>
      </w:pPr>
      <w:r w:rsidRPr="00706B79">
        <w:rPr>
          <w:lang w:val="en-US"/>
        </w:rPr>
        <w:t xml:space="preserve">     </w:t>
      </w:r>
      <w:proofErr w:type="gramStart"/>
      <w:r w:rsidRPr="00706B79">
        <w:rPr>
          <w:lang w:val="en-US"/>
        </w:rPr>
        <w:t>via :</w:t>
      </w:r>
      <w:proofErr w:type="gramEnd"/>
      <w:r w:rsidRPr="00706B79">
        <w:rPr>
          <w:lang w:val="en-US"/>
        </w:rPr>
        <w:t xml:space="preserve">:, Null0 </w:t>
      </w:r>
    </w:p>
    <w:p w14:paraId="7547A32D" w14:textId="77777777" w:rsidR="00BD3E3C" w:rsidRPr="00297691" w:rsidRDefault="00BD3E3C" w:rsidP="00BD3E3C">
      <w:pPr>
        <w:pStyle w:val="ConfigWindow"/>
      </w:pPr>
      <w:r>
        <w:t>Закройте окно настройки.</w:t>
      </w:r>
    </w:p>
    <w:p w14:paraId="584BE1D8" w14:textId="77777777" w:rsidR="008A1476" w:rsidRDefault="008A1476" w:rsidP="00BD3E3C">
      <w:pPr>
        <w:pStyle w:val="3"/>
        <w:spacing w:before="120"/>
      </w:pPr>
      <w:r>
        <w:t>Проверка IPv6 подключения.</w:t>
      </w:r>
    </w:p>
    <w:p w14:paraId="7223F5E8" w14:textId="77777777" w:rsidR="008A1476" w:rsidRPr="008129E5" w:rsidRDefault="008A1476" w:rsidP="008A1476">
      <w:pPr>
        <w:pStyle w:val="BodyTextL25"/>
      </w:pPr>
      <w:r>
        <w:t xml:space="preserve">Устройства PC3, PC4 и PC5 настроены с IPv6-адресами.  Проверьте маршрутизацию IPv6 между VLAN и подключение к </w:t>
      </w:r>
      <w:r>
        <w:rPr>
          <w:b/>
        </w:rPr>
        <w:t>облаку</w:t>
      </w:r>
      <w:r>
        <w:t xml:space="preserve">. </w:t>
      </w:r>
    </w:p>
    <w:p w14:paraId="689DA856" w14:textId="77777777" w:rsidR="008A1476" w:rsidRDefault="008A1476" w:rsidP="008A1476">
      <w:pPr>
        <w:pStyle w:val="SubStepAlpha"/>
      </w:pPr>
      <w:r>
        <w:t>Отправьте ping-запрос с компьютера PC3 на многоуровневый коммутатор, чтобы проверить подключение в сети VLAN 10.</w:t>
      </w:r>
    </w:p>
    <w:p w14:paraId="034FCA2E" w14:textId="77777777" w:rsidR="008A1476" w:rsidRDefault="008A1476" w:rsidP="008A1476">
      <w:pPr>
        <w:pStyle w:val="SubStepAlpha"/>
      </w:pPr>
      <w:r>
        <w:t>Отправьте ping-запрос с компьютера PC4 на многоуровневый коммутатор, чтобы проверить подключение в сети VLAN 20.</w:t>
      </w:r>
    </w:p>
    <w:p w14:paraId="270BFF82" w14:textId="77777777" w:rsidR="008A1476" w:rsidRPr="00706B79" w:rsidRDefault="008A1476" w:rsidP="008A1476">
      <w:pPr>
        <w:pStyle w:val="SubStepAlpha"/>
        <w:rPr>
          <w:lang w:val="en-US"/>
        </w:rPr>
      </w:pPr>
      <w:r>
        <w:t xml:space="preserve"> </w:t>
      </w:r>
      <w:r w:rsidRPr="00706B79">
        <w:rPr>
          <w:lang w:val="en-US"/>
        </w:rPr>
        <w:t>From PC5, ping MLS to verify connectivity within VLAN 30.</w:t>
      </w:r>
    </w:p>
    <w:p w14:paraId="1255EBEF" w14:textId="77777777" w:rsidR="008A1476" w:rsidRDefault="008A1476" w:rsidP="008A1476">
      <w:pPr>
        <w:pStyle w:val="SubStepAlpha"/>
      </w:pPr>
      <w:r>
        <w:t>Для проверки маршрутизации между VLAN, ping между устройствами PC3, PC4 и PC5.</w:t>
      </w:r>
    </w:p>
    <w:p w14:paraId="0548E1CE" w14:textId="0C759A2A" w:rsidR="008A1476" w:rsidRDefault="008A1476" w:rsidP="008A1476">
      <w:pPr>
        <w:pStyle w:val="SubStepAlpha"/>
      </w:pPr>
      <w:r>
        <w:t xml:space="preserve">Из PC3 ping адрес внутри </w:t>
      </w:r>
      <w:r>
        <w:rPr>
          <w:b/>
        </w:rPr>
        <w:t>облака</w:t>
      </w:r>
      <w:r>
        <w:t>, 2001:db8:acad:a::2.</w:t>
      </w:r>
    </w:p>
    <w:sectPr w:rsidR="008A1476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E5810" w14:textId="77777777" w:rsidR="001A7E60" w:rsidRDefault="001A7E60" w:rsidP="00710659">
      <w:pPr>
        <w:spacing w:after="0" w:line="240" w:lineRule="auto"/>
      </w:pPr>
      <w:r>
        <w:separator/>
      </w:r>
    </w:p>
    <w:p w14:paraId="62452032" w14:textId="77777777" w:rsidR="001A7E60" w:rsidRDefault="001A7E60"/>
  </w:endnote>
  <w:endnote w:type="continuationSeparator" w:id="0">
    <w:p w14:paraId="0CC51239" w14:textId="77777777" w:rsidR="001A7E60" w:rsidRDefault="001A7E60" w:rsidP="00710659">
      <w:pPr>
        <w:spacing w:after="0" w:line="240" w:lineRule="auto"/>
      </w:pPr>
      <w:r>
        <w:continuationSeparator/>
      </w:r>
    </w:p>
    <w:p w14:paraId="7F58BA64" w14:textId="77777777" w:rsidR="001A7E60" w:rsidRDefault="001A7E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44BC7" w14:textId="6A06CD80" w:rsidR="008A1476" w:rsidRPr="00882B63" w:rsidRDefault="008A1476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06B79">
          <w:t>2017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776F2F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B531D" w14:textId="647B2C6B" w:rsidR="008A1476" w:rsidRPr="00882B63" w:rsidRDefault="008A1476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06B79">
          <w:t>2017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776F2F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99D4A" w14:textId="77777777" w:rsidR="001A7E60" w:rsidRDefault="001A7E60" w:rsidP="00710659">
      <w:pPr>
        <w:spacing w:after="0" w:line="240" w:lineRule="auto"/>
      </w:pPr>
      <w:r>
        <w:separator/>
      </w:r>
    </w:p>
    <w:p w14:paraId="1C540A35" w14:textId="77777777" w:rsidR="001A7E60" w:rsidRDefault="001A7E60"/>
  </w:footnote>
  <w:footnote w:type="continuationSeparator" w:id="0">
    <w:p w14:paraId="45AE13F2" w14:textId="77777777" w:rsidR="001A7E60" w:rsidRDefault="001A7E60" w:rsidP="00710659">
      <w:pPr>
        <w:spacing w:after="0" w:line="240" w:lineRule="auto"/>
      </w:pPr>
      <w:r>
        <w:continuationSeparator/>
      </w:r>
    </w:p>
    <w:p w14:paraId="423FFAB6" w14:textId="77777777" w:rsidR="001A7E60" w:rsidRDefault="001A7E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BC68555E3DE4450F91AC59EC573D5D5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10DB14F" w14:textId="77777777" w:rsidR="008A1476" w:rsidRDefault="008A1476" w:rsidP="008402F2">
        <w:pPr>
          <w:pStyle w:val="PageHead"/>
        </w:pPr>
        <w:r>
          <w:t>Packet Tracer. Настройка коммутации уровня 3 и маршрутизации между сетями VLAN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EAA82" w14:textId="77777777" w:rsidR="008A1476" w:rsidRDefault="008A1476" w:rsidP="006C3FCF">
    <w:pPr>
      <w:ind w:left="-288"/>
    </w:pPr>
    <w:r>
      <w:rPr>
        <w:noProof/>
      </w:rPr>
      <w:drawing>
        <wp:inline distT="0" distB="0" distL="0" distR="0" wp14:anchorId="1E06A2E4" wp14:editId="7FA3C8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Част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Задача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188E88E8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3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6A8F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E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D3B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451C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932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B5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57AD6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529"/>
    <w:rsid w:val="00705FEC"/>
    <w:rsid w:val="00706B79"/>
    <w:rsid w:val="0070795E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6F2F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164B"/>
    <w:rsid w:val="00873C6B"/>
    <w:rsid w:val="00881EF1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476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005F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0B66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395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72D7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3E3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345"/>
    <w:rsid w:val="00C77B29"/>
    <w:rsid w:val="00C838A0"/>
    <w:rsid w:val="00C858B1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778F5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3AA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5F4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A7C3C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3ABD9"/>
  <w15:docId w15:val="{75CE2197-3596-498E-95E6-A6016259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AC72D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8A147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AC72D7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C72D7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8A147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C72D7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657AD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A1476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AC72D7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a2"/>
    <w:uiPriority w:val="99"/>
    <w:rsid w:val="008A1476"/>
    <w:pPr>
      <w:numPr>
        <w:numId w:val="11"/>
      </w:numPr>
    </w:pPr>
  </w:style>
  <w:style w:type="paragraph" w:customStyle="1" w:styleId="TaskHead">
    <w:name w:val="Task Head"/>
    <w:basedOn w:val="a"/>
    <w:next w:val="BodyTextL25"/>
    <w:rsid w:val="008A1476"/>
    <w:pPr>
      <w:keepNext/>
      <w:numPr>
        <w:ilvl w:val="1"/>
        <w:numId w:val="10"/>
      </w:numPr>
      <w:spacing w:before="240"/>
      <w:outlineLvl w:val="0"/>
    </w:pPr>
    <w:rPr>
      <w:rFonts w:eastAsia="SimSu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68555E3DE4450F91AC59EC573D5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828F1-75D6-4F6F-AE9C-D89AB3EDFE3C}"/>
      </w:docPartPr>
      <w:docPartBody>
        <w:p w:rsidR="00253BEE" w:rsidRDefault="00005ED5">
          <w:pPr>
            <w:pStyle w:val="BC68555E3DE4450F91AC59EC573D5D58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D5"/>
    <w:rsid w:val="00005ED5"/>
    <w:rsid w:val="0015703D"/>
    <w:rsid w:val="002151E9"/>
    <w:rsid w:val="00253BEE"/>
    <w:rsid w:val="008F480C"/>
    <w:rsid w:val="00AA6777"/>
    <w:rsid w:val="00F3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C68555E3DE4450F91AC59EC573D5D58">
    <w:name w:val="BC68555E3DE4450F91AC59EC573D5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8F842E-1D30-4BB3-BF2A-FDEEE01F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16</TotalTime>
  <Pages>1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Layer 3 Switching and Inter-VLAN Routing</vt:lpstr>
    </vt:vector>
  </TitlesOfParts>
  <Company>Cisco Systems, Inc.</Company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Настройка коммутации уровня 3 и маршрутизации между сетями VLAN</dc:title>
  <dc:creator>SP</dc:creator>
  <dc:description>2017 г.</dc:description>
  <cp:lastModifiedBy>Носкова Ирина</cp:lastModifiedBy>
  <cp:revision>10</cp:revision>
  <cp:lastPrinted>2020-07-21T11:06:00Z</cp:lastPrinted>
  <dcterms:created xsi:type="dcterms:W3CDTF">2019-10-22T12:30:00Z</dcterms:created>
  <dcterms:modified xsi:type="dcterms:W3CDTF">2020-07-21T11:06:00Z</dcterms:modified>
</cp:coreProperties>
</file>